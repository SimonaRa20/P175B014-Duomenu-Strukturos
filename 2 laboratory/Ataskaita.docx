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62305" w14:textId="77777777" w:rsidR="00F15C61" w:rsidRPr="00F15C61" w:rsidRDefault="00F15C61" w:rsidP="00BD6F9E">
      <w:pPr>
        <w:spacing w:after="60"/>
        <w:ind w:firstLine="0"/>
        <w:jc w:val="center"/>
        <w:rPr>
          <w:rFonts w:eastAsia="Calibri" w:cs="Times New Roman"/>
          <w:b/>
          <w:sz w:val="32"/>
          <w:szCs w:val="30"/>
        </w:rPr>
      </w:pPr>
      <w:r w:rsidRPr="00F15C61">
        <w:rPr>
          <w:rFonts w:eastAsia="Calibri" w:cs="Times New Roman"/>
          <w:b/>
          <w:sz w:val="32"/>
          <w:szCs w:val="30"/>
        </w:rPr>
        <w:t>KAUNO TECHNOLOGIJOS UNIVERSITETAS</w:t>
      </w:r>
    </w:p>
    <w:p w14:paraId="3F4A5D8B" w14:textId="77777777" w:rsidR="00F15C61" w:rsidRPr="00F15C61" w:rsidRDefault="00F15C61" w:rsidP="00BD6F9E">
      <w:pPr>
        <w:spacing w:after="60"/>
        <w:ind w:firstLine="0"/>
        <w:jc w:val="center"/>
        <w:rPr>
          <w:rFonts w:eastAsia="Calibri" w:cs="Times New Roman"/>
          <w:b/>
          <w:sz w:val="28"/>
          <w:szCs w:val="26"/>
        </w:rPr>
      </w:pPr>
      <w:r w:rsidRPr="00F15C61">
        <w:rPr>
          <w:rFonts w:eastAsia="Calibri" w:cs="Times New Roman"/>
          <w:b/>
          <w:sz w:val="28"/>
          <w:szCs w:val="26"/>
        </w:rPr>
        <w:t>INFORMATIKOS FAKULTETAS</w:t>
      </w:r>
    </w:p>
    <w:p w14:paraId="22F37889" w14:textId="3510E0AD" w:rsidR="00F15C61" w:rsidRPr="00F15C61" w:rsidRDefault="000D2FC9" w:rsidP="00BD6F9E">
      <w:pPr>
        <w:spacing w:before="4400" w:after="200"/>
        <w:ind w:firstLine="0"/>
        <w:jc w:val="center"/>
        <w:rPr>
          <w:rFonts w:eastAsia="Calibri" w:cs="Times New Roman"/>
          <w:b/>
          <w:sz w:val="32"/>
          <w:szCs w:val="32"/>
        </w:rPr>
      </w:pPr>
      <w:r w:rsidRPr="000D2FC9">
        <w:rPr>
          <w:rFonts w:eastAsia="Calibri" w:cs="Times New Roman"/>
          <w:b/>
          <w:sz w:val="32"/>
          <w:szCs w:val="32"/>
        </w:rPr>
        <w:t xml:space="preserve">Modulio </w:t>
      </w:r>
      <w:r w:rsidR="00AA2C80">
        <w:rPr>
          <w:rFonts w:eastAsia="Calibri" w:cs="Times New Roman"/>
          <w:b/>
          <w:sz w:val="32"/>
          <w:szCs w:val="32"/>
        </w:rPr>
        <w:t>P175</w:t>
      </w:r>
      <w:r w:rsidRPr="000D2FC9">
        <w:rPr>
          <w:rFonts w:eastAsia="Calibri" w:cs="Times New Roman"/>
          <w:b/>
          <w:sz w:val="32"/>
          <w:szCs w:val="32"/>
        </w:rPr>
        <w:t>B</w:t>
      </w:r>
      <w:r w:rsidR="00450DED">
        <w:rPr>
          <w:rFonts w:eastAsia="Calibri" w:cs="Times New Roman"/>
          <w:b/>
          <w:sz w:val="32"/>
          <w:szCs w:val="32"/>
        </w:rPr>
        <w:t>014</w:t>
      </w:r>
      <w:r w:rsidRPr="000D2FC9">
        <w:rPr>
          <w:rFonts w:eastAsia="Calibri" w:cs="Times New Roman"/>
          <w:b/>
          <w:sz w:val="32"/>
          <w:szCs w:val="32"/>
        </w:rPr>
        <w:t xml:space="preserve"> „</w:t>
      </w:r>
      <w:r w:rsidR="00450DED">
        <w:rPr>
          <w:rFonts w:eastAsia="Calibri" w:cs="Times New Roman"/>
          <w:b/>
          <w:sz w:val="32"/>
          <w:szCs w:val="32"/>
        </w:rPr>
        <w:t>Duomenų struktūros</w:t>
      </w:r>
      <w:r w:rsidRPr="000D2FC9">
        <w:rPr>
          <w:rFonts w:eastAsia="Calibri" w:cs="Times New Roman"/>
          <w:b/>
          <w:sz w:val="32"/>
          <w:szCs w:val="32"/>
        </w:rPr>
        <w:t>“</w:t>
      </w:r>
    </w:p>
    <w:p w14:paraId="7163EDD8" w14:textId="4A49895C" w:rsidR="00F15C61" w:rsidRPr="00F15C61" w:rsidRDefault="000D2FC9" w:rsidP="00F15C61">
      <w:pPr>
        <w:spacing w:line="276" w:lineRule="auto"/>
        <w:ind w:firstLine="0"/>
        <w:jc w:val="center"/>
        <w:rPr>
          <w:rFonts w:eastAsia="Calibri" w:cs="Times New Roman"/>
          <w:b/>
          <w:szCs w:val="28"/>
        </w:rPr>
      </w:pPr>
      <w:r w:rsidRPr="000D2FC9">
        <w:rPr>
          <w:rFonts w:eastAsia="Calibri" w:cs="Times New Roman"/>
          <w:sz w:val="28"/>
          <w:szCs w:val="28"/>
        </w:rPr>
        <w:t>Laboratorinio darbo ataskaita</w:t>
      </w:r>
    </w:p>
    <w:p w14:paraId="21A85BA6" w14:textId="2BC0C7CE" w:rsidR="00F15C61" w:rsidRPr="00F15C61" w:rsidRDefault="00450DED" w:rsidP="00F15C61">
      <w:pPr>
        <w:spacing w:after="600" w:line="276" w:lineRule="auto"/>
        <w:ind w:firstLine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Antras</w:t>
      </w:r>
      <w:r w:rsidR="002827D3" w:rsidRPr="002827D3">
        <w:rPr>
          <w:rFonts w:eastAsia="Calibri" w:cs="Times New Roman"/>
          <w:b/>
          <w:szCs w:val="28"/>
        </w:rPr>
        <w:t xml:space="preserve"> laboratorinis darbas (tema </w:t>
      </w:r>
      <w:r>
        <w:rPr>
          <w:rFonts w:eastAsia="Calibri" w:cs="Times New Roman"/>
          <w:b/>
          <w:szCs w:val="28"/>
        </w:rPr>
        <w:t>„Greitaveika“</w:t>
      </w:r>
      <w:r w:rsidR="002827D3" w:rsidRPr="002827D3">
        <w:rPr>
          <w:rFonts w:eastAsia="Calibri" w:cs="Times New Roman"/>
          <w:b/>
          <w:szCs w:val="28"/>
        </w:rPr>
        <w:t>)</w:t>
      </w:r>
    </w:p>
    <w:tbl>
      <w:tblPr>
        <w:tblStyle w:val="TableGrid4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3"/>
        <w:gridCol w:w="4395"/>
      </w:tblGrid>
      <w:tr w:rsidR="00F15C61" w:rsidRPr="00F15C61" w14:paraId="025827C1" w14:textId="77777777" w:rsidTr="00E03CC4">
        <w:trPr>
          <w:trHeight w:val="1042"/>
        </w:trPr>
        <w:tc>
          <w:tcPr>
            <w:tcW w:w="4923" w:type="dxa"/>
            <w:vMerge w:val="restart"/>
          </w:tcPr>
          <w:p w14:paraId="52D0C399" w14:textId="77777777" w:rsidR="00F15C61" w:rsidRPr="00F15C61" w:rsidRDefault="00F15C61" w:rsidP="00F15C61">
            <w:pPr>
              <w:spacing w:line="276" w:lineRule="auto"/>
              <w:ind w:right="-251" w:firstLine="0"/>
              <w:jc w:val="left"/>
              <w:rPr>
                <w:rFonts w:eastAsia="Calibri" w:cs="Times New Roman"/>
                <w:b/>
              </w:rPr>
            </w:pPr>
          </w:p>
        </w:tc>
        <w:tc>
          <w:tcPr>
            <w:tcW w:w="4395" w:type="dxa"/>
            <w:vAlign w:val="center"/>
          </w:tcPr>
          <w:p w14:paraId="56B97CFA" w14:textId="7E6F29DC" w:rsidR="000E466F" w:rsidRDefault="00AA2C80" w:rsidP="00F15C61">
            <w:pPr>
              <w:tabs>
                <w:tab w:val="left" w:pos="5280"/>
              </w:tabs>
              <w:ind w:right="-392" w:firstLine="0"/>
              <w:jc w:val="left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Dėstytoja</w:t>
            </w:r>
            <w:r w:rsidR="00F15C61" w:rsidRPr="00F15C61">
              <w:rPr>
                <w:rFonts w:eastAsia="Calibri" w:cs="Times New Roman"/>
                <w:b/>
              </w:rPr>
              <w:t xml:space="preserve"> </w:t>
            </w:r>
          </w:p>
          <w:p w14:paraId="6B833003" w14:textId="40BBA3E5" w:rsidR="00AA2C80" w:rsidRDefault="00450DED" w:rsidP="00AA2C80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Lekt</w:t>
            </w:r>
            <w:proofErr w:type="spellEnd"/>
            <w:r>
              <w:rPr>
                <w:rFonts w:eastAsia="Calibri" w:cs="Times New Roman"/>
              </w:rPr>
              <w:t>. Eglė Butkevičiūtė</w:t>
            </w:r>
          </w:p>
          <w:p w14:paraId="22D5E252" w14:textId="77777777" w:rsidR="00F15C61" w:rsidRPr="00F15C61" w:rsidRDefault="00F15C61" w:rsidP="00EC0CEA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  <w:b/>
                <w:color w:val="A6A6A6"/>
              </w:rPr>
            </w:pPr>
          </w:p>
        </w:tc>
      </w:tr>
      <w:tr w:rsidR="00F15C61" w:rsidRPr="00F15C61" w14:paraId="66B3D387" w14:textId="77777777" w:rsidTr="00E03CC4">
        <w:trPr>
          <w:trHeight w:val="1845"/>
        </w:trPr>
        <w:tc>
          <w:tcPr>
            <w:tcW w:w="4923" w:type="dxa"/>
            <w:vMerge/>
          </w:tcPr>
          <w:p w14:paraId="0AF9C0ED" w14:textId="77777777" w:rsidR="00F15C61" w:rsidRPr="00F15C61" w:rsidRDefault="00F15C61" w:rsidP="00F15C61">
            <w:pPr>
              <w:spacing w:line="276" w:lineRule="auto"/>
              <w:ind w:left="72" w:right="-251" w:firstLine="0"/>
              <w:jc w:val="left"/>
              <w:rPr>
                <w:rFonts w:eastAsia="Calibri" w:cs="Times New Roman"/>
                <w:b/>
                <w:color w:val="A6A6A6"/>
                <w:sz w:val="16"/>
                <w:szCs w:val="16"/>
              </w:rPr>
            </w:pPr>
          </w:p>
        </w:tc>
        <w:tc>
          <w:tcPr>
            <w:tcW w:w="4395" w:type="dxa"/>
          </w:tcPr>
          <w:p w14:paraId="2A6B0537" w14:textId="77777777" w:rsidR="00F15C61" w:rsidRPr="00F15C61" w:rsidRDefault="00F15C61" w:rsidP="00F15C61">
            <w:pPr>
              <w:ind w:right="-392" w:firstLine="0"/>
              <w:jc w:val="left"/>
              <w:rPr>
                <w:rFonts w:eastAsia="Calibri" w:cs="Times New Roman"/>
              </w:rPr>
            </w:pPr>
          </w:p>
        </w:tc>
      </w:tr>
      <w:tr w:rsidR="00F15C61" w:rsidRPr="00F15C61" w14:paraId="499BF8A6" w14:textId="77777777" w:rsidTr="00E03CC4">
        <w:trPr>
          <w:trHeight w:val="843"/>
        </w:trPr>
        <w:tc>
          <w:tcPr>
            <w:tcW w:w="4923" w:type="dxa"/>
            <w:vMerge/>
          </w:tcPr>
          <w:p w14:paraId="1BC6DAB8" w14:textId="77777777" w:rsidR="00F15C61" w:rsidRPr="00F15C61" w:rsidRDefault="00F15C61" w:rsidP="00F15C61">
            <w:pPr>
              <w:spacing w:line="276" w:lineRule="auto"/>
              <w:ind w:left="72" w:right="-251" w:firstLine="0"/>
              <w:jc w:val="left"/>
              <w:rPr>
                <w:rFonts w:eastAsia="Calibri" w:cs="Times New Roman"/>
                <w:b/>
              </w:rPr>
            </w:pPr>
          </w:p>
        </w:tc>
        <w:tc>
          <w:tcPr>
            <w:tcW w:w="4395" w:type="dxa"/>
          </w:tcPr>
          <w:p w14:paraId="36C17998" w14:textId="58641DA7" w:rsidR="00F15C61" w:rsidRPr="00F15C61" w:rsidRDefault="000D2FC9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Student</w:t>
            </w:r>
            <w:r w:rsidR="000E466F">
              <w:rPr>
                <w:rFonts w:eastAsia="Calibri" w:cs="Times New Roman"/>
                <w:b/>
              </w:rPr>
              <w:t>ė</w:t>
            </w:r>
            <w:r>
              <w:rPr>
                <w:rFonts w:eastAsia="Calibri" w:cs="Times New Roman"/>
                <w:b/>
              </w:rPr>
              <w:t xml:space="preserve"> </w:t>
            </w:r>
          </w:p>
          <w:p w14:paraId="37629143" w14:textId="3D3EBA94" w:rsidR="00F15C61" w:rsidRPr="00F15C61" w:rsidRDefault="00446BC9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</w:rPr>
            </w:pPr>
            <w:r w:rsidRPr="00446BC9">
              <w:rPr>
                <w:rFonts w:eastAsia="Calibri" w:cs="Times New Roman"/>
              </w:rPr>
              <w:t>Simona Ragauskaitė</w:t>
            </w:r>
            <w:r w:rsidR="00473E7C">
              <w:rPr>
                <w:rFonts w:eastAsia="Calibri" w:cs="Times New Roman"/>
              </w:rPr>
              <w:t xml:space="preserve"> IFF-0/3</w:t>
            </w:r>
          </w:p>
          <w:p w14:paraId="5B6B9766" w14:textId="77777777" w:rsidR="00F15C61" w:rsidRPr="00F15C61" w:rsidRDefault="00F15C61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  <w:color w:val="A6A6A6"/>
              </w:rPr>
            </w:pPr>
          </w:p>
        </w:tc>
      </w:tr>
    </w:tbl>
    <w:p w14:paraId="7F9ED4EA" w14:textId="10A4C664" w:rsidR="00F15C61" w:rsidRPr="00F15C61" w:rsidRDefault="00F15C61" w:rsidP="00F15C61">
      <w:pPr>
        <w:spacing w:before="3000"/>
        <w:ind w:firstLine="0"/>
        <w:jc w:val="center"/>
        <w:rPr>
          <w:rFonts w:eastAsia="Calibri" w:cs="Times New Roman"/>
          <w:b/>
          <w:szCs w:val="26"/>
        </w:rPr>
      </w:pPr>
      <w:r w:rsidRPr="00F15C61">
        <w:rPr>
          <w:rFonts w:eastAsia="Calibri" w:cs="Times New Roman"/>
          <w:b/>
          <w:szCs w:val="26"/>
        </w:rPr>
        <w:t>KAUNAS, 20</w:t>
      </w:r>
      <w:r w:rsidR="00446BC9">
        <w:rPr>
          <w:rFonts w:eastAsia="Calibri" w:cs="Times New Roman"/>
          <w:b/>
          <w:szCs w:val="26"/>
        </w:rPr>
        <w:t>21</w:t>
      </w:r>
    </w:p>
    <w:p w14:paraId="0B5B0255" w14:textId="77777777" w:rsidR="003E241C" w:rsidRDefault="003E241C" w:rsidP="003E241C">
      <w:pPr>
        <w:spacing w:before="3000"/>
        <w:ind w:firstLine="0"/>
        <w:jc w:val="center"/>
        <w:rPr>
          <w:rFonts w:eastAsia="Calibri" w:cs="Times New Roman"/>
          <w:b/>
          <w:szCs w:val="26"/>
        </w:rPr>
        <w:sectPr w:rsidR="003E241C" w:rsidSect="00E45FFA">
          <w:headerReference w:type="default" r:id="rId8"/>
          <w:footerReference w:type="even" r:id="rId9"/>
          <w:footerReference w:type="default" r:id="rId10"/>
          <w:pgSz w:w="11906" w:h="16838" w:code="9"/>
          <w:pgMar w:top="1021" w:right="1021" w:bottom="1021" w:left="1134" w:header="567" w:footer="567" w:gutter="0"/>
          <w:cols w:space="1296"/>
          <w:docGrid w:linePitch="360"/>
        </w:sectPr>
      </w:pPr>
    </w:p>
    <w:sdt>
      <w:sdtPr>
        <w:rPr>
          <w:rFonts w:eastAsiaTheme="minorHAnsi" w:cstheme="minorBidi"/>
          <w:b w:val="0"/>
          <w:bCs w:val="0"/>
          <w:caps w:val="0"/>
          <w:szCs w:val="22"/>
          <w:lang w:eastAsia="en-US"/>
        </w:rPr>
        <w:id w:val="2146612952"/>
        <w:docPartObj>
          <w:docPartGallery w:val="Table of Contents"/>
          <w:docPartUnique/>
        </w:docPartObj>
      </w:sdtPr>
      <w:sdtEndPr/>
      <w:sdtContent>
        <w:p w14:paraId="3D752AF4" w14:textId="77777777" w:rsidR="00726E44" w:rsidRPr="00067615" w:rsidRDefault="00726E44" w:rsidP="00726E44">
          <w:pPr>
            <w:pStyle w:val="TOCHeading"/>
          </w:pPr>
          <w:r w:rsidRPr="00067615">
            <w:t>Turinys</w:t>
          </w:r>
        </w:p>
        <w:p w14:paraId="0DAD9E3E" w14:textId="6C1FA174" w:rsidR="00ED489C" w:rsidRDefault="00726E44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067615">
            <w:fldChar w:fldCharType="begin"/>
          </w:r>
          <w:r w:rsidRPr="00067615">
            <w:instrText xml:space="preserve"> TOC \o "1-3" \h \z \u </w:instrText>
          </w:r>
          <w:r w:rsidRPr="00067615">
            <w:fldChar w:fldCharType="separate"/>
          </w:r>
          <w:hyperlink w:anchor="_Toc86615232" w:history="1">
            <w:r w:rsidR="00ED489C" w:rsidRPr="00431B3A">
              <w:rPr>
                <w:rStyle w:val="Hyperlink"/>
                <w:noProof/>
              </w:rPr>
              <w:t>1. Tiriamieji metodai</w:t>
            </w:r>
            <w:r w:rsidR="00ED489C">
              <w:rPr>
                <w:noProof/>
                <w:webHidden/>
              </w:rPr>
              <w:tab/>
            </w:r>
            <w:r w:rsidR="00ED489C">
              <w:rPr>
                <w:noProof/>
                <w:webHidden/>
              </w:rPr>
              <w:fldChar w:fldCharType="begin"/>
            </w:r>
            <w:r w:rsidR="00ED489C">
              <w:rPr>
                <w:noProof/>
                <w:webHidden/>
              </w:rPr>
              <w:instrText xml:space="preserve"> PAGEREF _Toc86615232 \h </w:instrText>
            </w:r>
            <w:r w:rsidR="00ED489C">
              <w:rPr>
                <w:noProof/>
                <w:webHidden/>
              </w:rPr>
            </w:r>
            <w:r w:rsidR="00ED489C">
              <w:rPr>
                <w:noProof/>
                <w:webHidden/>
              </w:rPr>
              <w:fldChar w:fldCharType="separate"/>
            </w:r>
            <w:r w:rsidR="007553DB">
              <w:rPr>
                <w:noProof/>
                <w:webHidden/>
              </w:rPr>
              <w:t>3</w:t>
            </w:r>
            <w:r w:rsidR="00ED489C">
              <w:rPr>
                <w:noProof/>
                <w:webHidden/>
              </w:rPr>
              <w:fldChar w:fldCharType="end"/>
            </w:r>
          </w:hyperlink>
        </w:p>
        <w:p w14:paraId="589C66EC" w14:textId="37D82626" w:rsidR="00ED489C" w:rsidRDefault="0030201C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6615233" w:history="1">
            <w:r w:rsidR="00ED489C" w:rsidRPr="00431B3A">
              <w:rPr>
                <w:rStyle w:val="Hyperlink"/>
                <w:noProof/>
              </w:rPr>
              <w:t>2. Tiriamųjų metodų asimptotinis sudėtingumas</w:t>
            </w:r>
            <w:r w:rsidR="00ED489C">
              <w:rPr>
                <w:noProof/>
                <w:webHidden/>
              </w:rPr>
              <w:tab/>
            </w:r>
            <w:r w:rsidR="00ED489C">
              <w:rPr>
                <w:noProof/>
                <w:webHidden/>
              </w:rPr>
              <w:fldChar w:fldCharType="begin"/>
            </w:r>
            <w:r w:rsidR="00ED489C">
              <w:rPr>
                <w:noProof/>
                <w:webHidden/>
              </w:rPr>
              <w:instrText xml:space="preserve"> PAGEREF _Toc86615233 \h </w:instrText>
            </w:r>
            <w:r w:rsidR="00ED489C">
              <w:rPr>
                <w:noProof/>
                <w:webHidden/>
              </w:rPr>
            </w:r>
            <w:r w:rsidR="00ED489C">
              <w:rPr>
                <w:noProof/>
                <w:webHidden/>
              </w:rPr>
              <w:fldChar w:fldCharType="separate"/>
            </w:r>
            <w:r w:rsidR="007553DB">
              <w:rPr>
                <w:noProof/>
                <w:webHidden/>
              </w:rPr>
              <w:t>4</w:t>
            </w:r>
            <w:r w:rsidR="00ED489C">
              <w:rPr>
                <w:noProof/>
                <w:webHidden/>
              </w:rPr>
              <w:fldChar w:fldCharType="end"/>
            </w:r>
          </w:hyperlink>
        </w:p>
        <w:p w14:paraId="03254C22" w14:textId="79CBEF27" w:rsidR="00ED489C" w:rsidRDefault="0030201C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6615234" w:history="1">
            <w:r w:rsidR="00ED489C" w:rsidRPr="00431B3A">
              <w:rPr>
                <w:rStyle w:val="Hyperlink"/>
                <w:noProof/>
              </w:rPr>
              <w:t>3. Greitaveikos testavimo  metodika</w:t>
            </w:r>
            <w:r w:rsidR="00ED489C">
              <w:rPr>
                <w:noProof/>
                <w:webHidden/>
              </w:rPr>
              <w:tab/>
            </w:r>
            <w:r w:rsidR="00ED489C">
              <w:rPr>
                <w:noProof/>
                <w:webHidden/>
              </w:rPr>
              <w:fldChar w:fldCharType="begin"/>
            </w:r>
            <w:r w:rsidR="00ED489C">
              <w:rPr>
                <w:noProof/>
                <w:webHidden/>
              </w:rPr>
              <w:instrText xml:space="preserve"> PAGEREF _Toc86615234 \h </w:instrText>
            </w:r>
            <w:r w:rsidR="00ED489C">
              <w:rPr>
                <w:noProof/>
                <w:webHidden/>
              </w:rPr>
            </w:r>
            <w:r w:rsidR="00ED489C">
              <w:rPr>
                <w:noProof/>
                <w:webHidden/>
              </w:rPr>
              <w:fldChar w:fldCharType="separate"/>
            </w:r>
            <w:r w:rsidR="007553DB">
              <w:rPr>
                <w:noProof/>
                <w:webHidden/>
              </w:rPr>
              <w:t>5</w:t>
            </w:r>
            <w:r w:rsidR="00ED489C">
              <w:rPr>
                <w:noProof/>
                <w:webHidden/>
              </w:rPr>
              <w:fldChar w:fldCharType="end"/>
            </w:r>
          </w:hyperlink>
        </w:p>
        <w:p w14:paraId="48E66ECC" w14:textId="3BA40F24" w:rsidR="00ED489C" w:rsidRDefault="0030201C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6615235" w:history="1">
            <w:r w:rsidR="00ED489C" w:rsidRPr="00431B3A">
              <w:rPr>
                <w:rStyle w:val="Hyperlink"/>
                <w:noProof/>
              </w:rPr>
              <w:t>4. Kompiuterio parametrai, kuriuo atliktas testavimas</w:t>
            </w:r>
            <w:r w:rsidR="00ED489C">
              <w:rPr>
                <w:noProof/>
                <w:webHidden/>
              </w:rPr>
              <w:tab/>
            </w:r>
            <w:r w:rsidR="00ED489C">
              <w:rPr>
                <w:noProof/>
                <w:webHidden/>
              </w:rPr>
              <w:fldChar w:fldCharType="begin"/>
            </w:r>
            <w:r w:rsidR="00ED489C">
              <w:rPr>
                <w:noProof/>
                <w:webHidden/>
              </w:rPr>
              <w:instrText xml:space="preserve"> PAGEREF _Toc86615235 \h </w:instrText>
            </w:r>
            <w:r w:rsidR="00ED489C">
              <w:rPr>
                <w:noProof/>
                <w:webHidden/>
              </w:rPr>
            </w:r>
            <w:r w:rsidR="00ED489C">
              <w:rPr>
                <w:noProof/>
                <w:webHidden/>
              </w:rPr>
              <w:fldChar w:fldCharType="separate"/>
            </w:r>
            <w:r w:rsidR="007553DB">
              <w:rPr>
                <w:noProof/>
                <w:webHidden/>
              </w:rPr>
              <w:t>7</w:t>
            </w:r>
            <w:r w:rsidR="00ED489C">
              <w:rPr>
                <w:noProof/>
                <w:webHidden/>
              </w:rPr>
              <w:fldChar w:fldCharType="end"/>
            </w:r>
          </w:hyperlink>
        </w:p>
        <w:p w14:paraId="4B3555AA" w14:textId="4BB62139" w:rsidR="00ED489C" w:rsidRDefault="0030201C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6615236" w:history="1">
            <w:r w:rsidR="00ED489C" w:rsidRPr="00431B3A">
              <w:rPr>
                <w:rStyle w:val="Hyperlink"/>
                <w:noProof/>
              </w:rPr>
              <w:t>5. Algoritmų vykdymo laiko priklausomybės nuo duomenų kiekio grafikas</w:t>
            </w:r>
            <w:r w:rsidR="00ED489C">
              <w:rPr>
                <w:noProof/>
                <w:webHidden/>
              </w:rPr>
              <w:tab/>
            </w:r>
            <w:r w:rsidR="00ED489C">
              <w:rPr>
                <w:noProof/>
                <w:webHidden/>
              </w:rPr>
              <w:fldChar w:fldCharType="begin"/>
            </w:r>
            <w:r w:rsidR="00ED489C">
              <w:rPr>
                <w:noProof/>
                <w:webHidden/>
              </w:rPr>
              <w:instrText xml:space="preserve"> PAGEREF _Toc86615236 \h </w:instrText>
            </w:r>
            <w:r w:rsidR="00ED489C">
              <w:rPr>
                <w:noProof/>
                <w:webHidden/>
              </w:rPr>
            </w:r>
            <w:r w:rsidR="00ED489C">
              <w:rPr>
                <w:noProof/>
                <w:webHidden/>
              </w:rPr>
              <w:fldChar w:fldCharType="separate"/>
            </w:r>
            <w:r w:rsidR="007553DB">
              <w:rPr>
                <w:noProof/>
                <w:webHidden/>
              </w:rPr>
              <w:t>8</w:t>
            </w:r>
            <w:r w:rsidR="00ED489C">
              <w:rPr>
                <w:noProof/>
                <w:webHidden/>
              </w:rPr>
              <w:fldChar w:fldCharType="end"/>
            </w:r>
          </w:hyperlink>
        </w:p>
        <w:p w14:paraId="58242529" w14:textId="2458BDD6" w:rsidR="00ED489C" w:rsidRDefault="0030201C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6615237" w:history="1">
            <w:r w:rsidR="00ED489C" w:rsidRPr="00431B3A">
              <w:rPr>
                <w:rStyle w:val="Hyperlink"/>
                <w:noProof/>
              </w:rPr>
              <w:t>6. Išvados</w:t>
            </w:r>
            <w:r w:rsidR="00ED489C">
              <w:rPr>
                <w:noProof/>
                <w:webHidden/>
              </w:rPr>
              <w:tab/>
            </w:r>
            <w:r w:rsidR="00ED489C">
              <w:rPr>
                <w:noProof/>
                <w:webHidden/>
              </w:rPr>
              <w:fldChar w:fldCharType="begin"/>
            </w:r>
            <w:r w:rsidR="00ED489C">
              <w:rPr>
                <w:noProof/>
                <w:webHidden/>
              </w:rPr>
              <w:instrText xml:space="preserve"> PAGEREF _Toc86615237 \h </w:instrText>
            </w:r>
            <w:r w:rsidR="00ED489C">
              <w:rPr>
                <w:noProof/>
                <w:webHidden/>
              </w:rPr>
            </w:r>
            <w:r w:rsidR="00ED489C">
              <w:rPr>
                <w:noProof/>
                <w:webHidden/>
              </w:rPr>
              <w:fldChar w:fldCharType="separate"/>
            </w:r>
            <w:r w:rsidR="007553DB">
              <w:rPr>
                <w:noProof/>
                <w:webHidden/>
              </w:rPr>
              <w:t>9</w:t>
            </w:r>
            <w:r w:rsidR="00ED489C">
              <w:rPr>
                <w:noProof/>
                <w:webHidden/>
              </w:rPr>
              <w:fldChar w:fldCharType="end"/>
            </w:r>
          </w:hyperlink>
        </w:p>
        <w:p w14:paraId="75FB1680" w14:textId="7DB27DE4" w:rsidR="00726E44" w:rsidRPr="00067615" w:rsidRDefault="00726E44">
          <w:r w:rsidRPr="00067615">
            <w:rPr>
              <w:b/>
              <w:bCs/>
            </w:rPr>
            <w:fldChar w:fldCharType="end"/>
          </w:r>
        </w:p>
      </w:sdtContent>
    </w:sdt>
    <w:p w14:paraId="5E1A0795" w14:textId="11DAA179" w:rsidR="00450DED" w:rsidRDefault="00450DED" w:rsidP="00AA2C80">
      <w:pPr>
        <w:pStyle w:val="Heading1"/>
      </w:pPr>
      <w:bookmarkStart w:id="0" w:name="_Toc86615232"/>
      <w:r>
        <w:lastRenderedPageBreak/>
        <w:t>T</w:t>
      </w:r>
      <w:r w:rsidR="00ED489C">
        <w:t>iriamieji metodai</w:t>
      </w:r>
      <w:bookmarkEnd w:id="0"/>
    </w:p>
    <w:p w14:paraId="31F7617D" w14:textId="2CA70CAD" w:rsidR="00042D32" w:rsidRDefault="00042D32" w:rsidP="00042D32">
      <w:r>
        <w:t>4 variantas</w:t>
      </w:r>
    </w:p>
    <w:p w14:paraId="7B658109" w14:textId="4AADEE22" w:rsidR="00042D32" w:rsidRPr="00042D32" w:rsidRDefault="002F7DDB" w:rsidP="00042D32">
      <w:pPr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91B62A" wp14:editId="17E7B420">
            <wp:simplePos x="0" y="0"/>
            <wp:positionH relativeFrom="margin">
              <wp:align>center</wp:align>
            </wp:positionH>
            <wp:positionV relativeFrom="paragraph">
              <wp:posOffset>183515</wp:posOffset>
            </wp:positionV>
            <wp:extent cx="4254500" cy="26289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77FFC3" w14:textId="289A835A" w:rsidR="00042D32" w:rsidRPr="00042D32" w:rsidRDefault="00042D32" w:rsidP="00042D32"/>
    <w:p w14:paraId="684D9274" w14:textId="0259A12D" w:rsidR="00450DED" w:rsidRDefault="00450DED" w:rsidP="00AA2C80">
      <w:pPr>
        <w:pStyle w:val="Heading1"/>
      </w:pPr>
      <w:bookmarkStart w:id="1" w:name="_Toc86615233"/>
      <w:r>
        <w:lastRenderedPageBreak/>
        <w:t>T</w:t>
      </w:r>
      <w:r w:rsidR="00ED489C">
        <w:t>iriamųjų metodų asimptotinis sudėtingumas</w:t>
      </w:r>
      <w:bookmarkEnd w:id="1"/>
    </w:p>
    <w:p w14:paraId="4388F425" w14:textId="62AF75ED" w:rsidR="00361EC1" w:rsidRPr="00361EC1" w:rsidRDefault="00C46358" w:rsidP="00361EC1">
      <w:proofErr w:type="spellStart"/>
      <w:r>
        <w:t>BstSet</w:t>
      </w:r>
      <w:proofErr w:type="spellEnd"/>
      <w:r>
        <w:t xml:space="preserve"> klasė yra dvejetainis paieškos medis, o </w:t>
      </w:r>
      <w:proofErr w:type="spellStart"/>
      <w:r>
        <w:t>AvlSet</w:t>
      </w:r>
      <w:proofErr w:type="spellEnd"/>
      <w:r>
        <w:t xml:space="preserve"> klasė realizuota AVL-medžio principu. </w:t>
      </w:r>
      <w:r w:rsidR="00790B55">
        <w:t>Šiose klasėse</w:t>
      </w:r>
      <w:r>
        <w:t xml:space="preserve"> metodas </w:t>
      </w:r>
      <w:proofErr w:type="spellStart"/>
      <w:r>
        <w:t>addAdd</w:t>
      </w:r>
      <w:proofErr w:type="spellEnd"/>
      <w:r>
        <w:t>(</w:t>
      </w:r>
      <w:proofErr w:type="spellStart"/>
      <w:r>
        <w:t>Set</w:t>
      </w:r>
      <w:proofErr w:type="spellEnd"/>
      <w:r>
        <w:t>&lt;E&gt;</w:t>
      </w:r>
      <w:proofErr w:type="spellStart"/>
      <w:r>
        <w:t>list</w:t>
      </w:r>
      <w:proofErr w:type="spellEnd"/>
      <w:r>
        <w:t xml:space="preserve">) prie esančio sąrašo prideda aibėje esančius elementus, kuri yra perduodama per metodo parametrus. </w:t>
      </w:r>
      <w:r w:rsidR="00C70D29">
        <w:t>Šio metodo asimptotinis sudėtingumas abiejų klasių yra O(m*</w:t>
      </w:r>
      <w:r w:rsidR="00C70D29" w:rsidRPr="00C70D29">
        <w:t xml:space="preserve"> </w:t>
      </w:r>
      <w:r w:rsidR="00C70D29">
        <w:t>log</w:t>
      </w:r>
      <w:r w:rsidR="00C70D29" w:rsidRPr="00D57E4A">
        <w:rPr>
          <w:vertAlign w:val="subscript"/>
        </w:rPr>
        <w:t>2</w:t>
      </w:r>
      <w:r w:rsidR="00C70D29">
        <w:t>n).</w:t>
      </w:r>
    </w:p>
    <w:p w14:paraId="213CA944" w14:textId="29A43149" w:rsidR="00450DED" w:rsidRDefault="00450DED" w:rsidP="00AA2C80">
      <w:pPr>
        <w:pStyle w:val="Heading1"/>
      </w:pPr>
      <w:bookmarkStart w:id="2" w:name="_Toc86615234"/>
      <w:r>
        <w:lastRenderedPageBreak/>
        <w:t>G</w:t>
      </w:r>
      <w:r w:rsidR="00ED489C">
        <w:t>reitaveikos testavimo  metodika</w:t>
      </w:r>
      <w:bookmarkEnd w:id="2"/>
    </w:p>
    <w:p w14:paraId="14209444" w14:textId="7EE72CA5" w:rsidR="00B800B2" w:rsidRDefault="00B800B2" w:rsidP="00B800B2">
      <w:pPr>
        <w:ind w:firstLine="0"/>
      </w:pPr>
      <w:r>
        <w:t>Testavimo algoritmas</w:t>
      </w:r>
    </w:p>
    <w:p w14:paraId="05A8A597" w14:textId="31E537D8" w:rsidR="00B800B2" w:rsidRDefault="00B800B2" w:rsidP="00B800B2">
      <w:pPr>
        <w:ind w:firstLine="0"/>
      </w:pPr>
    </w:p>
    <w:p w14:paraId="329E8239" w14:textId="77777777" w:rsidR="00B800B2" w:rsidRPr="00B800B2" w:rsidRDefault="00B800B2" w:rsidP="00B800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Benchmark {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800B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@State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(Scope.</w:t>
      </w:r>
      <w:r w:rsidRPr="00B800B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Benchmark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class </w:t>
      </w:r>
      <w:proofErr w:type="spellStart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FullSet</w:t>
      </w:r>
      <w:proofErr w:type="spellEnd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Car[] </w:t>
      </w:r>
      <w:r w:rsidRPr="00B800B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cars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BstSet</w:t>
      </w:r>
      <w:proofErr w:type="spellEnd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&lt;Car&gt; </w:t>
      </w:r>
      <w:proofErr w:type="spellStart"/>
      <w:r w:rsidRPr="00B800B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carSet</w:t>
      </w:r>
      <w:proofErr w:type="spellEnd"/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800B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@Setup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(Level.</w:t>
      </w:r>
      <w:r w:rsidRPr="00B800B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Iteration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800B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generateElements</w:t>
      </w:r>
      <w:proofErr w:type="spellEnd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BenchmarkParams</w:t>
      </w:r>
      <w:proofErr w:type="spellEnd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params) {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800B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cars 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Benchmark.</w:t>
      </w:r>
      <w:r w:rsidRPr="00B800B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generateElements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(Integer.</w:t>
      </w:r>
      <w:r w:rsidRPr="00B800B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parseInt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(params.getParam(</w:t>
      </w:r>
      <w:r w:rsidRPr="00B800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"elementCount"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800B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@Param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({</w:t>
      </w:r>
      <w:r w:rsidRPr="00B800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"2000"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800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"4000"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800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"8000"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800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"12000"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800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"24000"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B800B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elementCount</w:t>
      </w:r>
      <w:proofErr w:type="spellEnd"/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Car[] </w:t>
      </w:r>
      <w:r w:rsidRPr="00B800B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cars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800B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@Setup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(Level.</w:t>
      </w:r>
      <w:r w:rsidRPr="00B800B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Iteration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800B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generateElements</w:t>
      </w:r>
      <w:proofErr w:type="spellEnd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800B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cars 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B800B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generateElements</w:t>
      </w:r>
      <w:proofErr w:type="spellEnd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800B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elementCount</w:t>
      </w:r>
      <w:proofErr w:type="spellEnd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Car[] </w:t>
      </w:r>
      <w:proofErr w:type="spellStart"/>
      <w:r w:rsidRPr="00B800B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generateElements</w:t>
      </w:r>
      <w:proofErr w:type="spellEnd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count) {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new </w:t>
      </w:r>
      <w:proofErr w:type="spellStart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CarsGenerator</w:t>
      </w:r>
      <w:proofErr w:type="spellEnd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generateShuffle</w:t>
      </w:r>
      <w:proofErr w:type="spellEnd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(count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800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800B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@org.openjdk.jmh.annotations.Benchmark</w:t>
      </w:r>
      <w:r w:rsidRPr="00B800B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BstSet</w:t>
      </w:r>
      <w:proofErr w:type="spellEnd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&lt;Car&gt; </w:t>
      </w:r>
      <w:proofErr w:type="spellStart"/>
      <w:r w:rsidRPr="00B800B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addAllBst</w:t>
      </w:r>
      <w:proofErr w:type="spellEnd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BstSet</w:t>
      </w:r>
      <w:proofErr w:type="spellEnd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&lt;Car&gt; </w:t>
      </w:r>
      <w:proofErr w:type="spellStart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carSet</w:t>
      </w:r>
      <w:proofErr w:type="spellEnd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BstSet</w:t>
      </w:r>
      <w:proofErr w:type="spellEnd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</w:t>
      </w:r>
      <w:proofErr w:type="spellStart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Car.</w:t>
      </w:r>
      <w:r w:rsidRPr="00B800B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byPrice</w:t>
      </w:r>
      <w:proofErr w:type="spellEnd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addAllBstElements</w:t>
      </w:r>
      <w:proofErr w:type="spellEnd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800B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cars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carSet</w:t>
      </w:r>
      <w:proofErr w:type="spellEnd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carSet</w:t>
      </w:r>
      <w:proofErr w:type="spellEnd"/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800B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@org.openjdk.jmh.annotations.Benchmark</w:t>
      </w:r>
      <w:r w:rsidRPr="00B800B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AvlSet</w:t>
      </w:r>
      <w:proofErr w:type="spellEnd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&lt;Car&gt; </w:t>
      </w:r>
      <w:proofErr w:type="spellStart"/>
      <w:r w:rsidRPr="00B800B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addAllAvl</w:t>
      </w:r>
      <w:proofErr w:type="spellEnd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AvlSet</w:t>
      </w:r>
      <w:proofErr w:type="spellEnd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&lt;Car&gt; </w:t>
      </w:r>
      <w:proofErr w:type="spellStart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carSet</w:t>
      </w:r>
      <w:proofErr w:type="spellEnd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AvlSet</w:t>
      </w:r>
      <w:proofErr w:type="spellEnd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</w:t>
      </w:r>
      <w:proofErr w:type="spellStart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Car.</w:t>
      </w:r>
      <w:r w:rsidRPr="00B800B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byPrice</w:t>
      </w:r>
      <w:proofErr w:type="spellEnd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addAllAvlElements</w:t>
      </w:r>
      <w:proofErr w:type="spellEnd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800B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cars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carSet</w:t>
      </w:r>
      <w:proofErr w:type="spellEnd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carSet</w:t>
      </w:r>
      <w:proofErr w:type="spellEnd"/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B800B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addAllAvlElements</w:t>
      </w:r>
      <w:proofErr w:type="spellEnd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(Car[] cars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AvlSet</w:t>
      </w:r>
      <w:proofErr w:type="spellEnd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&lt;Car&gt; </w:t>
      </w:r>
      <w:proofErr w:type="spellStart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carSet</w:t>
      </w:r>
      <w:proofErr w:type="spellEnd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Set&lt;Car&gt; list = 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AvlSet</w:t>
      </w:r>
      <w:proofErr w:type="spellEnd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&lt;&gt;()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(Car </w:t>
      </w:r>
      <w:proofErr w:type="spellStart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car:cars</w:t>
      </w:r>
      <w:proofErr w:type="spellEnd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list.add</w:t>
      </w:r>
      <w:proofErr w:type="spellEnd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(car)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carSet.addAll</w:t>
      </w:r>
      <w:proofErr w:type="spellEnd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(list)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B800B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addAllBstElements</w:t>
      </w:r>
      <w:proofErr w:type="spellEnd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(Car[] cars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BstSet</w:t>
      </w:r>
      <w:proofErr w:type="spellEnd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&lt;Car&gt; </w:t>
      </w:r>
      <w:proofErr w:type="spellStart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carSet</w:t>
      </w:r>
      <w:proofErr w:type="spellEnd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Set&lt;Car&gt;list = 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BstSet</w:t>
      </w:r>
      <w:proofErr w:type="spellEnd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&lt;&gt;()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(Car </w:t>
      </w:r>
      <w:proofErr w:type="spellStart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car:cars</w:t>
      </w:r>
      <w:proofErr w:type="spellEnd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list.add</w:t>
      </w:r>
      <w:proofErr w:type="spellEnd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(car)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carSet.addAll</w:t>
      </w:r>
      <w:proofErr w:type="spellEnd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(list)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B800B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RunnerException</w:t>
      </w:r>
      <w:proofErr w:type="spellEnd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Options opt = 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OptionsBuilder</w:t>
      </w:r>
      <w:proofErr w:type="spellEnd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    .include(</w:t>
      </w:r>
      <w:proofErr w:type="spellStart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Benchmark.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.getSimpleName</w:t>
      </w:r>
      <w:proofErr w:type="spellEnd"/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.forks(</w:t>
      </w:r>
      <w:r w:rsidRPr="00B800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.build()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new 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Runner(opt).run()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800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800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419C36D4" w14:textId="77777777" w:rsidR="00B800B2" w:rsidRPr="00B800B2" w:rsidRDefault="00B800B2" w:rsidP="00B800B2">
      <w:pPr>
        <w:ind w:firstLine="0"/>
      </w:pPr>
    </w:p>
    <w:p w14:paraId="704D03E3" w14:textId="1443DF4A" w:rsidR="00450DED" w:rsidRDefault="00450DED" w:rsidP="00AA2C80">
      <w:pPr>
        <w:pStyle w:val="Heading1"/>
      </w:pPr>
      <w:bookmarkStart w:id="3" w:name="_Toc86615235"/>
      <w:r>
        <w:lastRenderedPageBreak/>
        <w:t>K</w:t>
      </w:r>
      <w:r w:rsidR="00ED489C">
        <w:t>ompiuterio parametrai, kuriuo atliktas testavimas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0"/>
        <w:gridCol w:w="4871"/>
      </w:tblGrid>
      <w:tr w:rsidR="00134018" w14:paraId="2EB0BC2B" w14:textId="77777777" w:rsidTr="00134018">
        <w:tc>
          <w:tcPr>
            <w:tcW w:w="4870" w:type="dxa"/>
          </w:tcPr>
          <w:p w14:paraId="2CADCB86" w14:textId="4732B5C9" w:rsidR="00134018" w:rsidRDefault="00134018" w:rsidP="00134018">
            <w:pPr>
              <w:ind w:firstLine="0"/>
            </w:pPr>
            <w:r>
              <w:t>Procesorius</w:t>
            </w:r>
          </w:p>
        </w:tc>
        <w:tc>
          <w:tcPr>
            <w:tcW w:w="4871" w:type="dxa"/>
          </w:tcPr>
          <w:p w14:paraId="22659924" w14:textId="54532795" w:rsidR="00134018" w:rsidRDefault="00134018" w:rsidP="00134018">
            <w:pPr>
              <w:ind w:firstLine="0"/>
            </w:pPr>
            <w:r w:rsidRPr="00134018">
              <w:t xml:space="preserve">Intel(R) </w:t>
            </w:r>
            <w:proofErr w:type="spellStart"/>
            <w:r w:rsidRPr="00134018">
              <w:t>Core</w:t>
            </w:r>
            <w:proofErr w:type="spellEnd"/>
            <w:r w:rsidRPr="00134018">
              <w:t>(TM) i7-1065G7 CPU @ 1.30GHz   1.50 GHz</w:t>
            </w:r>
          </w:p>
        </w:tc>
      </w:tr>
      <w:tr w:rsidR="00134018" w14:paraId="7E62A6E9" w14:textId="77777777" w:rsidTr="00134018">
        <w:tc>
          <w:tcPr>
            <w:tcW w:w="4870" w:type="dxa"/>
          </w:tcPr>
          <w:p w14:paraId="4D2F790A" w14:textId="6CC9023F" w:rsidR="00134018" w:rsidRDefault="00134018" w:rsidP="00134018">
            <w:pPr>
              <w:ind w:firstLine="0"/>
            </w:pPr>
            <w:r>
              <w:t>Darbinė atmintis</w:t>
            </w:r>
          </w:p>
        </w:tc>
        <w:tc>
          <w:tcPr>
            <w:tcW w:w="4871" w:type="dxa"/>
          </w:tcPr>
          <w:p w14:paraId="3143500C" w14:textId="02454562" w:rsidR="00134018" w:rsidRDefault="00134018" w:rsidP="00134018">
            <w:pPr>
              <w:ind w:firstLine="0"/>
            </w:pPr>
            <w:r w:rsidRPr="00134018">
              <w:t>16.0 GB</w:t>
            </w:r>
          </w:p>
        </w:tc>
      </w:tr>
    </w:tbl>
    <w:p w14:paraId="0AD9E74A" w14:textId="77777777" w:rsidR="00134018" w:rsidRPr="00134018" w:rsidRDefault="00134018" w:rsidP="00134018">
      <w:pPr>
        <w:ind w:firstLine="0"/>
      </w:pPr>
    </w:p>
    <w:p w14:paraId="44C7C55B" w14:textId="51D9D498" w:rsidR="00ED489C" w:rsidRDefault="00ED489C" w:rsidP="00AA2C80">
      <w:pPr>
        <w:pStyle w:val="Heading1"/>
      </w:pPr>
      <w:bookmarkStart w:id="4" w:name="_Toc86615236"/>
      <w:r>
        <w:lastRenderedPageBreak/>
        <w:t>Algoritmų vykdymo laiko priklausomybės nuo duomenų kiekio grafikas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7"/>
        <w:gridCol w:w="3247"/>
        <w:gridCol w:w="3247"/>
      </w:tblGrid>
      <w:tr w:rsidR="00B800B2" w14:paraId="3DE1F2A7" w14:textId="77777777" w:rsidTr="00596E3E">
        <w:tc>
          <w:tcPr>
            <w:tcW w:w="3247" w:type="dxa"/>
          </w:tcPr>
          <w:p w14:paraId="0866D3FE" w14:textId="77777777" w:rsidR="00B800B2" w:rsidRPr="00C30235" w:rsidRDefault="00B800B2" w:rsidP="00B800B2">
            <w:pPr>
              <w:ind w:firstLine="0"/>
              <w:rPr>
                <w:b/>
                <w:bCs/>
              </w:rPr>
            </w:pPr>
          </w:p>
        </w:tc>
        <w:tc>
          <w:tcPr>
            <w:tcW w:w="6494" w:type="dxa"/>
            <w:gridSpan w:val="2"/>
          </w:tcPr>
          <w:p w14:paraId="74C17CE9" w14:textId="572575A4" w:rsidR="00B800B2" w:rsidRPr="00C30235" w:rsidRDefault="00B800B2" w:rsidP="00B800B2">
            <w:pPr>
              <w:ind w:firstLine="0"/>
              <w:jc w:val="center"/>
              <w:rPr>
                <w:b/>
                <w:bCs/>
              </w:rPr>
            </w:pPr>
            <w:r w:rsidRPr="00C30235">
              <w:rPr>
                <w:b/>
                <w:bCs/>
              </w:rPr>
              <w:t>Sąrašas papildomas sąrašu</w:t>
            </w:r>
          </w:p>
        </w:tc>
      </w:tr>
      <w:tr w:rsidR="00B800B2" w14:paraId="3FDD5866" w14:textId="77777777" w:rsidTr="00B800B2">
        <w:tc>
          <w:tcPr>
            <w:tcW w:w="3247" w:type="dxa"/>
          </w:tcPr>
          <w:p w14:paraId="2026BBD3" w14:textId="43D93FF7" w:rsidR="00B800B2" w:rsidRPr="00C30235" w:rsidRDefault="00B800B2" w:rsidP="00B800B2">
            <w:pPr>
              <w:ind w:firstLine="0"/>
              <w:rPr>
                <w:b/>
                <w:bCs/>
              </w:rPr>
            </w:pPr>
            <w:r w:rsidRPr="00C30235">
              <w:rPr>
                <w:b/>
                <w:bCs/>
              </w:rPr>
              <w:t>Elementų kiekis</w:t>
            </w:r>
          </w:p>
        </w:tc>
        <w:tc>
          <w:tcPr>
            <w:tcW w:w="3247" w:type="dxa"/>
          </w:tcPr>
          <w:p w14:paraId="09004840" w14:textId="1377CD2B" w:rsidR="00B800B2" w:rsidRPr="00C30235" w:rsidRDefault="00B800B2" w:rsidP="00B800B2">
            <w:pPr>
              <w:ind w:firstLine="0"/>
              <w:rPr>
                <w:b/>
                <w:bCs/>
              </w:rPr>
            </w:pPr>
            <w:proofErr w:type="spellStart"/>
            <w:r w:rsidRPr="00C30235">
              <w:rPr>
                <w:b/>
                <w:bCs/>
              </w:rPr>
              <w:t>BstSet.addAll</w:t>
            </w:r>
            <w:proofErr w:type="spellEnd"/>
            <w:r w:rsidRPr="00C30235">
              <w:rPr>
                <w:b/>
                <w:bCs/>
              </w:rPr>
              <w:t>()</w:t>
            </w:r>
            <w:r w:rsidR="00C30235" w:rsidRPr="00C30235">
              <w:rPr>
                <w:b/>
                <w:bCs/>
              </w:rPr>
              <w:t>,</w:t>
            </w:r>
            <w:proofErr w:type="spellStart"/>
            <w:r w:rsidR="00C30235" w:rsidRPr="00C30235">
              <w:rPr>
                <w:b/>
                <w:bCs/>
              </w:rPr>
              <w:t>μs</w:t>
            </w:r>
            <w:proofErr w:type="spellEnd"/>
          </w:p>
        </w:tc>
        <w:tc>
          <w:tcPr>
            <w:tcW w:w="3247" w:type="dxa"/>
          </w:tcPr>
          <w:p w14:paraId="6AE0745F" w14:textId="48DF9EED" w:rsidR="00B800B2" w:rsidRPr="00C30235" w:rsidRDefault="00B800B2" w:rsidP="00B800B2">
            <w:pPr>
              <w:ind w:firstLine="0"/>
              <w:rPr>
                <w:b/>
                <w:bCs/>
              </w:rPr>
            </w:pPr>
            <w:proofErr w:type="spellStart"/>
            <w:r w:rsidRPr="00C30235">
              <w:rPr>
                <w:b/>
                <w:bCs/>
              </w:rPr>
              <w:t>AvlSet.addAll</w:t>
            </w:r>
            <w:proofErr w:type="spellEnd"/>
            <w:r w:rsidRPr="00C30235">
              <w:rPr>
                <w:b/>
                <w:bCs/>
              </w:rPr>
              <w:t>()</w:t>
            </w:r>
            <w:r w:rsidR="00C30235" w:rsidRPr="00C30235">
              <w:rPr>
                <w:b/>
                <w:bCs/>
              </w:rPr>
              <w:t>,</w:t>
            </w:r>
            <w:proofErr w:type="spellStart"/>
            <w:r w:rsidR="00C30235" w:rsidRPr="00C30235">
              <w:rPr>
                <w:b/>
                <w:bCs/>
              </w:rPr>
              <w:t>μs</w:t>
            </w:r>
            <w:proofErr w:type="spellEnd"/>
          </w:p>
        </w:tc>
      </w:tr>
      <w:tr w:rsidR="00B800B2" w14:paraId="109C8325" w14:textId="77777777" w:rsidTr="00B800B2">
        <w:tc>
          <w:tcPr>
            <w:tcW w:w="3247" w:type="dxa"/>
          </w:tcPr>
          <w:p w14:paraId="29950C82" w14:textId="788C89C4" w:rsidR="00B800B2" w:rsidRDefault="00B800B2" w:rsidP="00B800B2">
            <w:pPr>
              <w:ind w:firstLine="0"/>
            </w:pPr>
            <w:r>
              <w:t>2000</w:t>
            </w:r>
          </w:p>
        </w:tc>
        <w:tc>
          <w:tcPr>
            <w:tcW w:w="3247" w:type="dxa"/>
          </w:tcPr>
          <w:p w14:paraId="560DADB1" w14:textId="69A7B365" w:rsidR="00B800B2" w:rsidRDefault="00C30235" w:rsidP="00B800B2">
            <w:pPr>
              <w:ind w:firstLine="0"/>
            </w:pPr>
            <w:r>
              <w:t>544,256</w:t>
            </w:r>
          </w:p>
        </w:tc>
        <w:tc>
          <w:tcPr>
            <w:tcW w:w="3247" w:type="dxa"/>
          </w:tcPr>
          <w:p w14:paraId="65CD50AA" w14:textId="42293C73" w:rsidR="00B800B2" w:rsidRDefault="00C30235" w:rsidP="00B800B2">
            <w:pPr>
              <w:ind w:firstLine="0"/>
            </w:pPr>
            <w:r>
              <w:t>729,448</w:t>
            </w:r>
          </w:p>
        </w:tc>
      </w:tr>
      <w:tr w:rsidR="00B800B2" w14:paraId="1A365C08" w14:textId="77777777" w:rsidTr="00B800B2">
        <w:tc>
          <w:tcPr>
            <w:tcW w:w="3247" w:type="dxa"/>
          </w:tcPr>
          <w:p w14:paraId="5F5FDFCE" w14:textId="19C1B26D" w:rsidR="00B800B2" w:rsidRDefault="00B800B2" w:rsidP="00B800B2">
            <w:pPr>
              <w:ind w:firstLine="0"/>
            </w:pPr>
            <w:r>
              <w:t>4000</w:t>
            </w:r>
          </w:p>
        </w:tc>
        <w:tc>
          <w:tcPr>
            <w:tcW w:w="3247" w:type="dxa"/>
          </w:tcPr>
          <w:p w14:paraId="7C19D8F8" w14:textId="750C8F8E" w:rsidR="00B800B2" w:rsidRDefault="00C30235" w:rsidP="00B800B2">
            <w:pPr>
              <w:ind w:firstLine="0"/>
            </w:pPr>
            <w:r>
              <w:t>1357,865</w:t>
            </w:r>
          </w:p>
        </w:tc>
        <w:tc>
          <w:tcPr>
            <w:tcW w:w="3247" w:type="dxa"/>
          </w:tcPr>
          <w:p w14:paraId="06A59AF5" w14:textId="273969FA" w:rsidR="00B800B2" w:rsidRDefault="00C30235" w:rsidP="00B800B2">
            <w:pPr>
              <w:ind w:firstLine="0"/>
            </w:pPr>
            <w:r>
              <w:t>1716,044</w:t>
            </w:r>
          </w:p>
        </w:tc>
      </w:tr>
      <w:tr w:rsidR="00B800B2" w14:paraId="13063FE8" w14:textId="77777777" w:rsidTr="00B800B2">
        <w:tc>
          <w:tcPr>
            <w:tcW w:w="3247" w:type="dxa"/>
          </w:tcPr>
          <w:p w14:paraId="32756D22" w14:textId="748A8369" w:rsidR="00B800B2" w:rsidRDefault="00B800B2" w:rsidP="00B800B2">
            <w:pPr>
              <w:ind w:firstLine="0"/>
            </w:pPr>
            <w:r>
              <w:t>6000</w:t>
            </w:r>
          </w:p>
        </w:tc>
        <w:tc>
          <w:tcPr>
            <w:tcW w:w="3247" w:type="dxa"/>
          </w:tcPr>
          <w:p w14:paraId="5DE87D1A" w14:textId="473B486F" w:rsidR="00B800B2" w:rsidRDefault="00C30235" w:rsidP="00B800B2">
            <w:pPr>
              <w:ind w:firstLine="0"/>
            </w:pPr>
            <w:r>
              <w:t>2327,069</w:t>
            </w:r>
          </w:p>
        </w:tc>
        <w:tc>
          <w:tcPr>
            <w:tcW w:w="3247" w:type="dxa"/>
          </w:tcPr>
          <w:p w14:paraId="3B1440C9" w14:textId="609D330A" w:rsidR="00B800B2" w:rsidRDefault="00C30235" w:rsidP="00B800B2">
            <w:pPr>
              <w:ind w:firstLine="0"/>
            </w:pPr>
            <w:r>
              <w:t>2903,324</w:t>
            </w:r>
          </w:p>
        </w:tc>
      </w:tr>
      <w:tr w:rsidR="00B800B2" w14:paraId="41DB32DD" w14:textId="77777777" w:rsidTr="00B800B2">
        <w:tc>
          <w:tcPr>
            <w:tcW w:w="3247" w:type="dxa"/>
          </w:tcPr>
          <w:p w14:paraId="71CE556F" w14:textId="78566B76" w:rsidR="00B800B2" w:rsidRDefault="00B800B2" w:rsidP="00B800B2">
            <w:pPr>
              <w:ind w:firstLine="0"/>
            </w:pPr>
            <w:r>
              <w:t>8000</w:t>
            </w:r>
          </w:p>
        </w:tc>
        <w:tc>
          <w:tcPr>
            <w:tcW w:w="3247" w:type="dxa"/>
          </w:tcPr>
          <w:p w14:paraId="13B07F55" w14:textId="37033B9E" w:rsidR="00B800B2" w:rsidRDefault="00C30235" w:rsidP="00B800B2">
            <w:pPr>
              <w:ind w:firstLine="0"/>
            </w:pPr>
            <w:r>
              <w:t>3404,791</w:t>
            </w:r>
          </w:p>
        </w:tc>
        <w:tc>
          <w:tcPr>
            <w:tcW w:w="3247" w:type="dxa"/>
          </w:tcPr>
          <w:p w14:paraId="7511AB07" w14:textId="19B6B0CD" w:rsidR="00B800B2" w:rsidRDefault="00C30235" w:rsidP="00B800B2">
            <w:pPr>
              <w:ind w:firstLine="0"/>
            </w:pPr>
            <w:r>
              <w:t>4022,715</w:t>
            </w:r>
          </w:p>
        </w:tc>
      </w:tr>
      <w:tr w:rsidR="00B800B2" w14:paraId="4E856B17" w14:textId="77777777" w:rsidTr="00B800B2">
        <w:tc>
          <w:tcPr>
            <w:tcW w:w="3247" w:type="dxa"/>
          </w:tcPr>
          <w:p w14:paraId="113B23ED" w14:textId="6320974D" w:rsidR="00B800B2" w:rsidRDefault="00B800B2" w:rsidP="00B800B2">
            <w:pPr>
              <w:ind w:firstLine="0"/>
            </w:pPr>
            <w:r>
              <w:t>10000</w:t>
            </w:r>
          </w:p>
        </w:tc>
        <w:tc>
          <w:tcPr>
            <w:tcW w:w="3247" w:type="dxa"/>
          </w:tcPr>
          <w:p w14:paraId="24DDF432" w14:textId="225521ED" w:rsidR="00B800B2" w:rsidRDefault="00C30235" w:rsidP="00B800B2">
            <w:pPr>
              <w:ind w:firstLine="0"/>
            </w:pPr>
            <w:r>
              <w:t>4611,862</w:t>
            </w:r>
          </w:p>
        </w:tc>
        <w:tc>
          <w:tcPr>
            <w:tcW w:w="3247" w:type="dxa"/>
          </w:tcPr>
          <w:p w14:paraId="71EDE55F" w14:textId="48082DF4" w:rsidR="00B800B2" w:rsidRDefault="00C30235" w:rsidP="00B800B2">
            <w:pPr>
              <w:ind w:firstLine="0"/>
            </w:pPr>
            <w:r>
              <w:t>5454,949</w:t>
            </w:r>
          </w:p>
        </w:tc>
      </w:tr>
      <w:tr w:rsidR="00B800B2" w14:paraId="3CCFCFED" w14:textId="77777777" w:rsidTr="00B800B2">
        <w:tc>
          <w:tcPr>
            <w:tcW w:w="3247" w:type="dxa"/>
          </w:tcPr>
          <w:p w14:paraId="6F6A3BAD" w14:textId="52CBE647" w:rsidR="00B800B2" w:rsidRDefault="00B800B2" w:rsidP="00B800B2">
            <w:pPr>
              <w:ind w:firstLine="0"/>
            </w:pPr>
            <w:r>
              <w:t>12000</w:t>
            </w:r>
          </w:p>
        </w:tc>
        <w:tc>
          <w:tcPr>
            <w:tcW w:w="3247" w:type="dxa"/>
          </w:tcPr>
          <w:p w14:paraId="59805262" w14:textId="4EE3EC9B" w:rsidR="00B800B2" w:rsidRDefault="00C30235" w:rsidP="00B800B2">
            <w:pPr>
              <w:ind w:firstLine="0"/>
            </w:pPr>
            <w:r>
              <w:t>5730,988</w:t>
            </w:r>
          </w:p>
        </w:tc>
        <w:tc>
          <w:tcPr>
            <w:tcW w:w="3247" w:type="dxa"/>
          </w:tcPr>
          <w:p w14:paraId="2AE5613B" w14:textId="64947F70" w:rsidR="00B800B2" w:rsidRDefault="00C30235" w:rsidP="00B800B2">
            <w:pPr>
              <w:ind w:firstLine="0"/>
            </w:pPr>
            <w:r>
              <w:t>6655,082</w:t>
            </w:r>
          </w:p>
        </w:tc>
      </w:tr>
      <w:tr w:rsidR="00B800B2" w14:paraId="24FB817C" w14:textId="77777777" w:rsidTr="00B800B2">
        <w:tc>
          <w:tcPr>
            <w:tcW w:w="3247" w:type="dxa"/>
          </w:tcPr>
          <w:p w14:paraId="553DDE64" w14:textId="445C4D03" w:rsidR="00B800B2" w:rsidRDefault="00B800B2" w:rsidP="00B800B2">
            <w:pPr>
              <w:ind w:firstLine="0"/>
            </w:pPr>
            <w:r>
              <w:t>24000</w:t>
            </w:r>
          </w:p>
        </w:tc>
        <w:tc>
          <w:tcPr>
            <w:tcW w:w="3247" w:type="dxa"/>
          </w:tcPr>
          <w:p w14:paraId="41897F04" w14:textId="6C710B93" w:rsidR="00B800B2" w:rsidRDefault="00C30235" w:rsidP="00B800B2">
            <w:pPr>
              <w:ind w:firstLine="0"/>
            </w:pPr>
            <w:r>
              <w:t>13474,929</w:t>
            </w:r>
          </w:p>
        </w:tc>
        <w:tc>
          <w:tcPr>
            <w:tcW w:w="3247" w:type="dxa"/>
          </w:tcPr>
          <w:p w14:paraId="52DA8A61" w14:textId="4198A29F" w:rsidR="00B800B2" w:rsidRDefault="00C30235" w:rsidP="00B800B2">
            <w:pPr>
              <w:ind w:firstLine="0"/>
            </w:pPr>
            <w:r>
              <w:t>15378,022</w:t>
            </w:r>
          </w:p>
        </w:tc>
      </w:tr>
    </w:tbl>
    <w:p w14:paraId="0C3E48FB" w14:textId="77777777" w:rsidR="00AD3F85" w:rsidRDefault="00AD3F85" w:rsidP="00B800B2">
      <w:pPr>
        <w:ind w:firstLine="0"/>
      </w:pPr>
    </w:p>
    <w:p w14:paraId="2CBDAA87" w14:textId="064B27B0" w:rsidR="00B800B2" w:rsidRDefault="00AD3F85" w:rsidP="00B800B2">
      <w:pPr>
        <w:ind w:firstLine="0"/>
      </w:pPr>
      <w:r>
        <w:rPr>
          <w:noProof/>
        </w:rPr>
        <w:drawing>
          <wp:inline distT="0" distB="0" distL="0" distR="0" wp14:anchorId="7F34EE4C" wp14:editId="41EEA133">
            <wp:extent cx="6191885" cy="3670300"/>
            <wp:effectExtent l="0" t="0" r="18415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00F8A45-D6F8-4AF7-A5A0-18285BC8E7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832C0C7" w14:textId="41F43A27" w:rsidR="00C30235" w:rsidRPr="00B800B2" w:rsidRDefault="00C30235" w:rsidP="00B800B2">
      <w:pPr>
        <w:ind w:firstLine="0"/>
      </w:pPr>
    </w:p>
    <w:p w14:paraId="259C2355" w14:textId="3EBE05B0" w:rsidR="00B23AD7" w:rsidRDefault="00ED489C" w:rsidP="00AA2C80">
      <w:pPr>
        <w:pStyle w:val="Heading1"/>
      </w:pPr>
      <w:bookmarkStart w:id="5" w:name="_Toc86615237"/>
      <w:r>
        <w:lastRenderedPageBreak/>
        <w:t>Išvados</w:t>
      </w:r>
      <w:bookmarkEnd w:id="5"/>
    </w:p>
    <w:p w14:paraId="53A997CF" w14:textId="7F0CD15D" w:rsidR="00C70D29" w:rsidRPr="00361EC1" w:rsidRDefault="00C70D29" w:rsidP="00C70D29">
      <w:pPr>
        <w:ind w:firstLine="1296"/>
      </w:pPr>
      <w:r>
        <w:t xml:space="preserve">Iš gautų greitaveikos rezultatų ir grafiko </w:t>
      </w:r>
      <w:proofErr w:type="spellStart"/>
      <w:r>
        <w:t>BstSet</w:t>
      </w:r>
      <w:proofErr w:type="spellEnd"/>
      <w:r>
        <w:t xml:space="preserve"> klasėje esantis </w:t>
      </w:r>
      <w:proofErr w:type="spellStart"/>
      <w:r>
        <w:t>addAll</w:t>
      </w:r>
      <w:proofErr w:type="spellEnd"/>
      <w:r>
        <w:t xml:space="preserve">() metodas buvo greitesnis. Šios klasės vidutinis asimptotinis – O(m*log2n) (reikia peržiūrėt tik kažkokią dalį elementų), o blogiausias – O(n*m) (reikia peržiūrėti visus elementus). O </w:t>
      </w:r>
      <w:proofErr w:type="spellStart"/>
      <w:r>
        <w:t>AvlSet</w:t>
      </w:r>
      <w:proofErr w:type="spellEnd"/>
      <w:r>
        <w:t xml:space="preserve"> klasėje esantis </w:t>
      </w:r>
      <w:proofErr w:type="spellStart"/>
      <w:r>
        <w:t>addAll</w:t>
      </w:r>
      <w:proofErr w:type="spellEnd"/>
      <w:r>
        <w:t>() metodo vidutinis asimptotinis sudėtingumas – O(2*m*log2n), o blogiausias – O(2*n*m). Jis yra dvigubai sudėtingesnis, nes medyje reikia atlikti reikiamus pasukimus.</w:t>
      </w:r>
    </w:p>
    <w:p w14:paraId="7AC2A2B3" w14:textId="77777777" w:rsidR="00C70D29" w:rsidRPr="00067615" w:rsidRDefault="00C70D29" w:rsidP="00F873A1">
      <w:pPr>
        <w:ind w:firstLine="0"/>
      </w:pPr>
    </w:p>
    <w:sectPr w:rsidR="00C70D29" w:rsidRPr="00067615" w:rsidSect="00E45FFA">
      <w:footerReference w:type="even" r:id="rId13"/>
      <w:footerReference w:type="default" r:id="rId14"/>
      <w:pgSz w:w="11906" w:h="16838" w:code="9"/>
      <w:pgMar w:top="1021" w:right="1021" w:bottom="1021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2208E" w14:textId="77777777" w:rsidR="0030201C" w:rsidRDefault="0030201C" w:rsidP="00757E9B">
      <w:r>
        <w:separator/>
      </w:r>
    </w:p>
  </w:endnote>
  <w:endnote w:type="continuationSeparator" w:id="0">
    <w:p w14:paraId="5E9CD354" w14:textId="77777777" w:rsidR="0030201C" w:rsidRDefault="0030201C" w:rsidP="00757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7412760"/>
      <w:docPartObj>
        <w:docPartGallery w:val="Page Numbers (Bottom of Page)"/>
        <w:docPartUnique/>
      </w:docPartObj>
    </w:sdtPr>
    <w:sdtEndPr/>
    <w:sdtContent>
      <w:p w14:paraId="584EABF8" w14:textId="77777777" w:rsidR="00CF4A6A" w:rsidRDefault="00CF4A6A"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5D282255" w14:textId="77777777" w:rsidR="00CF4A6A" w:rsidRDefault="00CF4A6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01E66" w14:textId="77777777" w:rsidR="00CF4A6A" w:rsidRDefault="00CF4A6A">
    <w:pPr>
      <w:pStyle w:val="Footer"/>
      <w:jc w:val="right"/>
    </w:pPr>
  </w:p>
  <w:p w14:paraId="67DB20A5" w14:textId="77777777" w:rsidR="00CF4A6A" w:rsidRDefault="00CF4A6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1627881"/>
      <w:docPartObj>
        <w:docPartGallery w:val="Page Numbers (Bottom of Page)"/>
        <w:docPartUnique/>
      </w:docPartObj>
    </w:sdtPr>
    <w:sdtEndPr/>
    <w:sdtContent>
      <w:p w14:paraId="3F6BB904" w14:textId="77777777" w:rsidR="00CF4A6A" w:rsidRDefault="00CF4A6A"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22A5A05A" w14:textId="77777777" w:rsidR="00CF4A6A" w:rsidRDefault="00CF4A6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1305552"/>
      <w:docPartObj>
        <w:docPartGallery w:val="Page Numbers (Bottom of Page)"/>
        <w:docPartUnique/>
      </w:docPartObj>
    </w:sdtPr>
    <w:sdtEndPr/>
    <w:sdtContent>
      <w:p w14:paraId="34F2365A" w14:textId="77777777" w:rsidR="00CF4A6A" w:rsidRDefault="00CF4A6A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27D3">
          <w:rPr>
            <w:noProof/>
          </w:rPr>
          <w:t>3</w:t>
        </w:r>
        <w:r>
          <w:fldChar w:fldCharType="end"/>
        </w:r>
      </w:p>
    </w:sdtContent>
  </w:sdt>
  <w:p w14:paraId="4B1BE792" w14:textId="77777777" w:rsidR="00CF4A6A" w:rsidRDefault="00CF4A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04043" w14:textId="77777777" w:rsidR="0030201C" w:rsidRDefault="0030201C" w:rsidP="00757E9B">
      <w:r>
        <w:separator/>
      </w:r>
    </w:p>
  </w:footnote>
  <w:footnote w:type="continuationSeparator" w:id="0">
    <w:p w14:paraId="75AF5D77" w14:textId="77777777" w:rsidR="0030201C" w:rsidRDefault="0030201C" w:rsidP="00757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C1276" w14:textId="77777777" w:rsidR="00CF4A6A" w:rsidRDefault="00CF4A6A">
    <w:pPr>
      <w:pStyle w:val="Header"/>
      <w:jc w:val="right"/>
    </w:pPr>
  </w:p>
  <w:p w14:paraId="11FD0D3D" w14:textId="77777777" w:rsidR="00CF4A6A" w:rsidRDefault="00CF4A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51411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86D3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B2290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70ACF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6CF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BA64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8EE7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84D7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C2D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049A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10E8C"/>
    <w:multiLevelType w:val="hybridMultilevel"/>
    <w:tmpl w:val="64046470"/>
    <w:lvl w:ilvl="0" w:tplc="0427000F">
      <w:start w:val="1"/>
      <w:numFmt w:val="decimal"/>
      <w:lvlText w:val="%1."/>
      <w:lvlJc w:val="left"/>
      <w:pPr>
        <w:ind w:left="1571" w:hanging="360"/>
      </w:pPr>
    </w:lvl>
    <w:lvl w:ilvl="1" w:tplc="04270019" w:tentative="1">
      <w:start w:val="1"/>
      <w:numFmt w:val="lowerLetter"/>
      <w:lvlText w:val="%2."/>
      <w:lvlJc w:val="left"/>
      <w:pPr>
        <w:ind w:left="2291" w:hanging="360"/>
      </w:pPr>
    </w:lvl>
    <w:lvl w:ilvl="2" w:tplc="0427001B" w:tentative="1">
      <w:start w:val="1"/>
      <w:numFmt w:val="lowerRoman"/>
      <w:lvlText w:val="%3."/>
      <w:lvlJc w:val="right"/>
      <w:pPr>
        <w:ind w:left="3011" w:hanging="180"/>
      </w:pPr>
    </w:lvl>
    <w:lvl w:ilvl="3" w:tplc="0427000F" w:tentative="1">
      <w:start w:val="1"/>
      <w:numFmt w:val="decimal"/>
      <w:lvlText w:val="%4."/>
      <w:lvlJc w:val="left"/>
      <w:pPr>
        <w:ind w:left="3731" w:hanging="360"/>
      </w:pPr>
    </w:lvl>
    <w:lvl w:ilvl="4" w:tplc="04270019" w:tentative="1">
      <w:start w:val="1"/>
      <w:numFmt w:val="lowerLetter"/>
      <w:lvlText w:val="%5."/>
      <w:lvlJc w:val="left"/>
      <w:pPr>
        <w:ind w:left="4451" w:hanging="360"/>
      </w:pPr>
    </w:lvl>
    <w:lvl w:ilvl="5" w:tplc="0427001B" w:tentative="1">
      <w:start w:val="1"/>
      <w:numFmt w:val="lowerRoman"/>
      <w:lvlText w:val="%6."/>
      <w:lvlJc w:val="right"/>
      <w:pPr>
        <w:ind w:left="5171" w:hanging="180"/>
      </w:pPr>
    </w:lvl>
    <w:lvl w:ilvl="6" w:tplc="0427000F" w:tentative="1">
      <w:start w:val="1"/>
      <w:numFmt w:val="decimal"/>
      <w:lvlText w:val="%7."/>
      <w:lvlJc w:val="left"/>
      <w:pPr>
        <w:ind w:left="5891" w:hanging="360"/>
      </w:pPr>
    </w:lvl>
    <w:lvl w:ilvl="7" w:tplc="04270019" w:tentative="1">
      <w:start w:val="1"/>
      <w:numFmt w:val="lowerLetter"/>
      <w:lvlText w:val="%8."/>
      <w:lvlJc w:val="left"/>
      <w:pPr>
        <w:ind w:left="6611" w:hanging="360"/>
      </w:pPr>
    </w:lvl>
    <w:lvl w:ilvl="8" w:tplc="042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0D727539"/>
    <w:multiLevelType w:val="multilevel"/>
    <w:tmpl w:val="0427001F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12" w15:restartNumberingAfterBreak="0">
    <w:nsid w:val="1201522B"/>
    <w:multiLevelType w:val="hybridMultilevel"/>
    <w:tmpl w:val="3876660C"/>
    <w:lvl w:ilvl="0" w:tplc="ABF8F85A">
      <w:start w:val="1"/>
      <w:numFmt w:val="decimal"/>
      <w:lvlText w:val="%1."/>
      <w:lvlJc w:val="left"/>
      <w:pPr>
        <w:ind w:left="-1422" w:hanging="360"/>
      </w:pPr>
    </w:lvl>
    <w:lvl w:ilvl="1" w:tplc="04270019" w:tentative="1">
      <w:start w:val="1"/>
      <w:numFmt w:val="lowerLetter"/>
      <w:lvlText w:val="%2."/>
      <w:lvlJc w:val="left"/>
      <w:pPr>
        <w:ind w:left="-702" w:hanging="360"/>
      </w:pPr>
    </w:lvl>
    <w:lvl w:ilvl="2" w:tplc="0427001B" w:tentative="1">
      <w:start w:val="1"/>
      <w:numFmt w:val="lowerRoman"/>
      <w:lvlText w:val="%3."/>
      <w:lvlJc w:val="right"/>
      <w:pPr>
        <w:ind w:left="18" w:hanging="180"/>
      </w:pPr>
    </w:lvl>
    <w:lvl w:ilvl="3" w:tplc="0427000F" w:tentative="1">
      <w:start w:val="1"/>
      <w:numFmt w:val="decimal"/>
      <w:lvlText w:val="%4."/>
      <w:lvlJc w:val="left"/>
      <w:pPr>
        <w:ind w:left="738" w:hanging="360"/>
      </w:pPr>
    </w:lvl>
    <w:lvl w:ilvl="4" w:tplc="04270019" w:tentative="1">
      <w:start w:val="1"/>
      <w:numFmt w:val="lowerLetter"/>
      <w:lvlText w:val="%5."/>
      <w:lvlJc w:val="left"/>
      <w:pPr>
        <w:ind w:left="1458" w:hanging="360"/>
      </w:pPr>
    </w:lvl>
    <w:lvl w:ilvl="5" w:tplc="0427001B" w:tentative="1">
      <w:start w:val="1"/>
      <w:numFmt w:val="lowerRoman"/>
      <w:lvlText w:val="%6."/>
      <w:lvlJc w:val="right"/>
      <w:pPr>
        <w:ind w:left="2178" w:hanging="180"/>
      </w:pPr>
    </w:lvl>
    <w:lvl w:ilvl="6" w:tplc="0427000F" w:tentative="1">
      <w:start w:val="1"/>
      <w:numFmt w:val="decimal"/>
      <w:lvlText w:val="%7."/>
      <w:lvlJc w:val="left"/>
      <w:pPr>
        <w:ind w:left="2898" w:hanging="360"/>
      </w:pPr>
    </w:lvl>
    <w:lvl w:ilvl="7" w:tplc="04270019" w:tentative="1">
      <w:start w:val="1"/>
      <w:numFmt w:val="lowerLetter"/>
      <w:lvlText w:val="%8."/>
      <w:lvlJc w:val="left"/>
      <w:pPr>
        <w:ind w:left="3618" w:hanging="360"/>
      </w:pPr>
    </w:lvl>
    <w:lvl w:ilvl="8" w:tplc="0427001B" w:tentative="1">
      <w:start w:val="1"/>
      <w:numFmt w:val="lowerRoman"/>
      <w:lvlText w:val="%9."/>
      <w:lvlJc w:val="right"/>
      <w:pPr>
        <w:ind w:left="4338" w:hanging="180"/>
      </w:pPr>
    </w:lvl>
  </w:abstractNum>
  <w:abstractNum w:abstractNumId="13" w15:restartNumberingAfterBreak="0">
    <w:nsid w:val="18D43E50"/>
    <w:multiLevelType w:val="multilevel"/>
    <w:tmpl w:val="D60881E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0F21CAE"/>
    <w:multiLevelType w:val="multilevel"/>
    <w:tmpl w:val="37645AA4"/>
    <w:name w:val="SkyriuNumeravima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30F1562B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38B708A"/>
    <w:multiLevelType w:val="multilevel"/>
    <w:tmpl w:val="84E83420"/>
    <w:name w:val="SKYRIU_NUMERACIJ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508D69C4"/>
    <w:multiLevelType w:val="hybridMultilevel"/>
    <w:tmpl w:val="86FE3E9A"/>
    <w:lvl w:ilvl="0" w:tplc="A25ACA90">
      <w:start w:val="1"/>
      <w:numFmt w:val="decimal"/>
      <w:lvlText w:val="%1 lentelė. "/>
      <w:lvlJc w:val="left"/>
      <w:pPr>
        <w:ind w:left="123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2B41A0"/>
    <w:multiLevelType w:val="hybridMultilevel"/>
    <w:tmpl w:val="9C8AF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D67980"/>
    <w:multiLevelType w:val="multilevel"/>
    <w:tmpl w:val="B2BAFA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5E9E19E2"/>
    <w:multiLevelType w:val="hybridMultilevel"/>
    <w:tmpl w:val="412E099E"/>
    <w:lvl w:ilvl="0" w:tplc="912CD2D4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A402DF"/>
    <w:multiLevelType w:val="hybridMultilevel"/>
    <w:tmpl w:val="4C444DE0"/>
    <w:lvl w:ilvl="0" w:tplc="D20E149C"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617A48D9"/>
    <w:multiLevelType w:val="hybridMultilevel"/>
    <w:tmpl w:val="E9306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945C0C"/>
    <w:multiLevelType w:val="multilevel"/>
    <w:tmpl w:val="2AAEE02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6DFA5131"/>
    <w:multiLevelType w:val="multilevel"/>
    <w:tmpl w:val="84E8342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20"/>
  </w:num>
  <w:num w:numId="2">
    <w:abstractNumId w:val="12"/>
  </w:num>
  <w:num w:numId="3">
    <w:abstractNumId w:val="11"/>
  </w:num>
  <w:num w:numId="4">
    <w:abstractNumId w:val="16"/>
  </w:num>
  <w:num w:numId="5">
    <w:abstractNumId w:val="1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14"/>
  </w:num>
  <w:num w:numId="20">
    <w:abstractNumId w:val="19"/>
  </w:num>
  <w:num w:numId="21">
    <w:abstractNumId w:val="24"/>
  </w:num>
  <w:num w:numId="22">
    <w:abstractNumId w:val="14"/>
  </w:num>
  <w:num w:numId="23">
    <w:abstractNumId w:val="14"/>
  </w:num>
  <w:num w:numId="24">
    <w:abstractNumId w:val="15"/>
  </w:num>
  <w:num w:numId="25">
    <w:abstractNumId w:val="22"/>
  </w:num>
  <w:num w:numId="26">
    <w:abstractNumId w:val="10"/>
  </w:num>
  <w:num w:numId="27">
    <w:abstractNumId w:val="21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F1"/>
    <w:rsid w:val="00000719"/>
    <w:rsid w:val="00002717"/>
    <w:rsid w:val="00004005"/>
    <w:rsid w:val="00013A17"/>
    <w:rsid w:val="00031BCA"/>
    <w:rsid w:val="00033C62"/>
    <w:rsid w:val="00042D32"/>
    <w:rsid w:val="00046910"/>
    <w:rsid w:val="0005543D"/>
    <w:rsid w:val="0005574C"/>
    <w:rsid w:val="0006051D"/>
    <w:rsid w:val="00067615"/>
    <w:rsid w:val="0007072B"/>
    <w:rsid w:val="00086B87"/>
    <w:rsid w:val="00094E2C"/>
    <w:rsid w:val="000957DA"/>
    <w:rsid w:val="000A1960"/>
    <w:rsid w:val="000C4735"/>
    <w:rsid w:val="000D2FC9"/>
    <w:rsid w:val="000D3495"/>
    <w:rsid w:val="000E466F"/>
    <w:rsid w:val="000F50BA"/>
    <w:rsid w:val="000F66C6"/>
    <w:rsid w:val="00115A62"/>
    <w:rsid w:val="00117328"/>
    <w:rsid w:val="00127695"/>
    <w:rsid w:val="00134018"/>
    <w:rsid w:val="001605D0"/>
    <w:rsid w:val="001649D5"/>
    <w:rsid w:val="001717FD"/>
    <w:rsid w:val="00171E30"/>
    <w:rsid w:val="00177531"/>
    <w:rsid w:val="001902D1"/>
    <w:rsid w:val="001973B7"/>
    <w:rsid w:val="001A414F"/>
    <w:rsid w:val="001C0CAC"/>
    <w:rsid w:val="001C32BC"/>
    <w:rsid w:val="001D346E"/>
    <w:rsid w:val="001E5C68"/>
    <w:rsid w:val="001F4D18"/>
    <w:rsid w:val="00202184"/>
    <w:rsid w:val="00211EAD"/>
    <w:rsid w:val="0021714E"/>
    <w:rsid w:val="00246EC7"/>
    <w:rsid w:val="0025213F"/>
    <w:rsid w:val="00254BFB"/>
    <w:rsid w:val="00256A2B"/>
    <w:rsid w:val="00272E93"/>
    <w:rsid w:val="00274A38"/>
    <w:rsid w:val="00274B93"/>
    <w:rsid w:val="002827D3"/>
    <w:rsid w:val="0029227E"/>
    <w:rsid w:val="002A73C1"/>
    <w:rsid w:val="002B26B6"/>
    <w:rsid w:val="002B6E32"/>
    <w:rsid w:val="002D302E"/>
    <w:rsid w:val="002F7DDB"/>
    <w:rsid w:val="0030201C"/>
    <w:rsid w:val="00325CD9"/>
    <w:rsid w:val="00332509"/>
    <w:rsid w:val="0034625E"/>
    <w:rsid w:val="00361EC1"/>
    <w:rsid w:val="00362AE9"/>
    <w:rsid w:val="0037128A"/>
    <w:rsid w:val="003731F4"/>
    <w:rsid w:val="003762B7"/>
    <w:rsid w:val="00380A53"/>
    <w:rsid w:val="0038590A"/>
    <w:rsid w:val="0038727D"/>
    <w:rsid w:val="003965D7"/>
    <w:rsid w:val="003B122A"/>
    <w:rsid w:val="003B6FE0"/>
    <w:rsid w:val="003C65C9"/>
    <w:rsid w:val="003E241C"/>
    <w:rsid w:val="00401D34"/>
    <w:rsid w:val="0041210E"/>
    <w:rsid w:val="004409DD"/>
    <w:rsid w:val="004424E7"/>
    <w:rsid w:val="00446BC9"/>
    <w:rsid w:val="00450DED"/>
    <w:rsid w:val="00452617"/>
    <w:rsid w:val="00473E7C"/>
    <w:rsid w:val="00476581"/>
    <w:rsid w:val="0049028B"/>
    <w:rsid w:val="004C0AF2"/>
    <w:rsid w:val="004D5F32"/>
    <w:rsid w:val="004F1A87"/>
    <w:rsid w:val="004F4AF2"/>
    <w:rsid w:val="004F73AA"/>
    <w:rsid w:val="00511C7C"/>
    <w:rsid w:val="00527889"/>
    <w:rsid w:val="0054400E"/>
    <w:rsid w:val="005462DA"/>
    <w:rsid w:val="00547BDA"/>
    <w:rsid w:val="00566144"/>
    <w:rsid w:val="005870C2"/>
    <w:rsid w:val="005B0271"/>
    <w:rsid w:val="00612378"/>
    <w:rsid w:val="00624B20"/>
    <w:rsid w:val="00662797"/>
    <w:rsid w:val="0067347E"/>
    <w:rsid w:val="00684C7F"/>
    <w:rsid w:val="006B7AC6"/>
    <w:rsid w:val="006C517D"/>
    <w:rsid w:val="006C7980"/>
    <w:rsid w:val="006D6B0F"/>
    <w:rsid w:val="006D7DD1"/>
    <w:rsid w:val="006F4D02"/>
    <w:rsid w:val="00701804"/>
    <w:rsid w:val="00705967"/>
    <w:rsid w:val="0071297E"/>
    <w:rsid w:val="0071462A"/>
    <w:rsid w:val="00715625"/>
    <w:rsid w:val="00723366"/>
    <w:rsid w:val="00725875"/>
    <w:rsid w:val="007266BC"/>
    <w:rsid w:val="00726E44"/>
    <w:rsid w:val="00733FB6"/>
    <w:rsid w:val="00745972"/>
    <w:rsid w:val="007527A0"/>
    <w:rsid w:val="007553DB"/>
    <w:rsid w:val="00757254"/>
    <w:rsid w:val="00757E9B"/>
    <w:rsid w:val="00761A87"/>
    <w:rsid w:val="0078696A"/>
    <w:rsid w:val="00790B55"/>
    <w:rsid w:val="007B26E1"/>
    <w:rsid w:val="007C4017"/>
    <w:rsid w:val="007C4697"/>
    <w:rsid w:val="007D3AB6"/>
    <w:rsid w:val="007D7B28"/>
    <w:rsid w:val="007F2C56"/>
    <w:rsid w:val="00804427"/>
    <w:rsid w:val="00805EA6"/>
    <w:rsid w:val="008208DD"/>
    <w:rsid w:val="00826FB3"/>
    <w:rsid w:val="008374AC"/>
    <w:rsid w:val="00854660"/>
    <w:rsid w:val="0085758A"/>
    <w:rsid w:val="0087440F"/>
    <w:rsid w:val="00884C0F"/>
    <w:rsid w:val="0089158D"/>
    <w:rsid w:val="008962DD"/>
    <w:rsid w:val="0089788A"/>
    <w:rsid w:val="008B4701"/>
    <w:rsid w:val="008D2931"/>
    <w:rsid w:val="008F57F1"/>
    <w:rsid w:val="00905ADD"/>
    <w:rsid w:val="00911228"/>
    <w:rsid w:val="00913676"/>
    <w:rsid w:val="00922AA1"/>
    <w:rsid w:val="0093635A"/>
    <w:rsid w:val="0095551C"/>
    <w:rsid w:val="00957521"/>
    <w:rsid w:val="00970FC7"/>
    <w:rsid w:val="00974BB2"/>
    <w:rsid w:val="009823C6"/>
    <w:rsid w:val="0098625A"/>
    <w:rsid w:val="009928AA"/>
    <w:rsid w:val="00995356"/>
    <w:rsid w:val="009B0332"/>
    <w:rsid w:val="009D017A"/>
    <w:rsid w:val="009D2443"/>
    <w:rsid w:val="00A03FBA"/>
    <w:rsid w:val="00A12EB5"/>
    <w:rsid w:val="00A23A9E"/>
    <w:rsid w:val="00A3501A"/>
    <w:rsid w:val="00A5560D"/>
    <w:rsid w:val="00A77256"/>
    <w:rsid w:val="00A91347"/>
    <w:rsid w:val="00AA2C80"/>
    <w:rsid w:val="00AB395B"/>
    <w:rsid w:val="00AC2497"/>
    <w:rsid w:val="00AC78BD"/>
    <w:rsid w:val="00AD3F85"/>
    <w:rsid w:val="00AE289D"/>
    <w:rsid w:val="00AE708C"/>
    <w:rsid w:val="00AF1EC3"/>
    <w:rsid w:val="00AF28AD"/>
    <w:rsid w:val="00AF622A"/>
    <w:rsid w:val="00B12E03"/>
    <w:rsid w:val="00B1425B"/>
    <w:rsid w:val="00B15D37"/>
    <w:rsid w:val="00B20CD4"/>
    <w:rsid w:val="00B23AD7"/>
    <w:rsid w:val="00B42EBA"/>
    <w:rsid w:val="00B74B66"/>
    <w:rsid w:val="00B800B2"/>
    <w:rsid w:val="00B80249"/>
    <w:rsid w:val="00B81CAC"/>
    <w:rsid w:val="00BB0CA6"/>
    <w:rsid w:val="00BB3925"/>
    <w:rsid w:val="00BB612F"/>
    <w:rsid w:val="00BC5B48"/>
    <w:rsid w:val="00BD525A"/>
    <w:rsid w:val="00BD6F9E"/>
    <w:rsid w:val="00BF3386"/>
    <w:rsid w:val="00C07793"/>
    <w:rsid w:val="00C10965"/>
    <w:rsid w:val="00C14364"/>
    <w:rsid w:val="00C30235"/>
    <w:rsid w:val="00C321A9"/>
    <w:rsid w:val="00C36A5C"/>
    <w:rsid w:val="00C45275"/>
    <w:rsid w:val="00C46358"/>
    <w:rsid w:val="00C579AA"/>
    <w:rsid w:val="00C63215"/>
    <w:rsid w:val="00C70D29"/>
    <w:rsid w:val="00C8795B"/>
    <w:rsid w:val="00CB5F99"/>
    <w:rsid w:val="00CD0D44"/>
    <w:rsid w:val="00CE23CD"/>
    <w:rsid w:val="00CF4A6A"/>
    <w:rsid w:val="00D00C56"/>
    <w:rsid w:val="00D100BA"/>
    <w:rsid w:val="00D14A78"/>
    <w:rsid w:val="00D25139"/>
    <w:rsid w:val="00D43FA3"/>
    <w:rsid w:val="00D44600"/>
    <w:rsid w:val="00D53731"/>
    <w:rsid w:val="00D57E4A"/>
    <w:rsid w:val="00D64CCB"/>
    <w:rsid w:val="00D77318"/>
    <w:rsid w:val="00D87A4C"/>
    <w:rsid w:val="00D94376"/>
    <w:rsid w:val="00D95BF6"/>
    <w:rsid w:val="00D9616A"/>
    <w:rsid w:val="00DB10B9"/>
    <w:rsid w:val="00DB471A"/>
    <w:rsid w:val="00DD3050"/>
    <w:rsid w:val="00DD786F"/>
    <w:rsid w:val="00DE17E3"/>
    <w:rsid w:val="00DE35D9"/>
    <w:rsid w:val="00DF0FF3"/>
    <w:rsid w:val="00E06DB4"/>
    <w:rsid w:val="00E10B5F"/>
    <w:rsid w:val="00E12FCE"/>
    <w:rsid w:val="00E25E96"/>
    <w:rsid w:val="00E2788F"/>
    <w:rsid w:val="00E32791"/>
    <w:rsid w:val="00E45FFA"/>
    <w:rsid w:val="00E61CBB"/>
    <w:rsid w:val="00E726FD"/>
    <w:rsid w:val="00EA0B95"/>
    <w:rsid w:val="00EB0DA1"/>
    <w:rsid w:val="00EB4C4E"/>
    <w:rsid w:val="00EB7C2C"/>
    <w:rsid w:val="00EC0CEA"/>
    <w:rsid w:val="00ED0E5C"/>
    <w:rsid w:val="00ED489C"/>
    <w:rsid w:val="00EE4916"/>
    <w:rsid w:val="00EE67CE"/>
    <w:rsid w:val="00EF2506"/>
    <w:rsid w:val="00F15C61"/>
    <w:rsid w:val="00F16533"/>
    <w:rsid w:val="00F2453A"/>
    <w:rsid w:val="00F334FD"/>
    <w:rsid w:val="00F3558B"/>
    <w:rsid w:val="00F441B4"/>
    <w:rsid w:val="00F46C06"/>
    <w:rsid w:val="00F47319"/>
    <w:rsid w:val="00F475D5"/>
    <w:rsid w:val="00F54139"/>
    <w:rsid w:val="00F65AC1"/>
    <w:rsid w:val="00F7342D"/>
    <w:rsid w:val="00F7783F"/>
    <w:rsid w:val="00F873A1"/>
    <w:rsid w:val="00F87602"/>
    <w:rsid w:val="00F97AA3"/>
    <w:rsid w:val="00FA0E02"/>
    <w:rsid w:val="00FA1D43"/>
    <w:rsid w:val="00FC43A0"/>
    <w:rsid w:val="00FE0451"/>
    <w:rsid w:val="00FF44AA"/>
    <w:rsid w:val="00FF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7886B5"/>
  <w15:docId w15:val="{DDB61DCA-FBEC-441D-85D6-A9933149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D34"/>
    <w:pPr>
      <w:spacing w:after="0" w:line="240" w:lineRule="auto"/>
      <w:ind w:firstLine="851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791"/>
    <w:pPr>
      <w:keepNext/>
      <w:keepLines/>
      <w:pageBreakBefore/>
      <w:numPr>
        <w:numId w:val="19"/>
      </w:numPr>
      <w:spacing w:before="340" w:after="340"/>
      <w:jc w:val="left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791"/>
    <w:pPr>
      <w:keepNext/>
      <w:keepLines/>
      <w:numPr>
        <w:ilvl w:val="1"/>
        <w:numId w:val="19"/>
      </w:numPr>
      <w:spacing w:before="227" w:after="227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495"/>
    <w:pPr>
      <w:keepNext/>
      <w:keepLines/>
      <w:numPr>
        <w:ilvl w:val="2"/>
        <w:numId w:val="19"/>
      </w:numPr>
      <w:spacing w:before="113" w:after="113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BD525A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25A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25A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25A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25A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25A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3495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25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25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2791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2791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F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F9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link w:val="CaptionChar"/>
    <w:unhideWhenUsed/>
    <w:qFormat/>
    <w:rsid w:val="001605D0"/>
    <w:pPr>
      <w:spacing w:before="113" w:after="113"/>
      <w:ind w:firstLine="0"/>
      <w:jc w:val="center"/>
    </w:pPr>
    <w:rPr>
      <w:b/>
      <w:bCs/>
      <w:sz w:val="22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7342D"/>
  </w:style>
  <w:style w:type="paragraph" w:customStyle="1" w:styleId="Paveikslas">
    <w:name w:val="Paveikslas"/>
    <w:next w:val="Caption"/>
    <w:rsid w:val="001973B7"/>
    <w:pPr>
      <w:keepNext/>
      <w:spacing w:before="227" w:after="227" w:line="240" w:lineRule="auto"/>
      <w:jc w:val="center"/>
    </w:pPr>
    <w:rPr>
      <w:rFonts w:ascii="Times New Roman" w:hAnsi="Times New Roman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25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25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2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2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0451"/>
    <w:rPr>
      <w:color w:val="0000FF" w:themeColor="hyperlink"/>
      <w:u w:val="single"/>
    </w:rPr>
  </w:style>
  <w:style w:type="paragraph" w:customStyle="1" w:styleId="Lentelspavadinimas">
    <w:name w:val="Lentelės pavadinimas"/>
    <w:next w:val="Normal"/>
    <w:qFormat/>
    <w:rsid w:val="00000719"/>
    <w:pPr>
      <w:keepNext/>
      <w:spacing w:before="113" w:after="113" w:line="240" w:lineRule="auto"/>
    </w:pPr>
    <w:rPr>
      <w:rFonts w:ascii="Times New Roman" w:hAnsi="Times New Roman"/>
      <w:b/>
      <w:bCs/>
      <w:szCs w:val="18"/>
    </w:rPr>
  </w:style>
  <w:style w:type="paragraph" w:customStyle="1" w:styleId="Autorius">
    <w:name w:val="Autorius"/>
    <w:next w:val="Darbopavadinimas"/>
    <w:rsid w:val="00DF0FF3"/>
    <w:pPr>
      <w:spacing w:before="2835" w:after="0"/>
      <w:jc w:val="center"/>
    </w:pPr>
    <w:rPr>
      <w:rFonts w:ascii="Times New Roman" w:eastAsia="Times New Roman" w:hAnsi="Times New Roman" w:cs="Times New Roman"/>
      <w:caps/>
      <w:kern w:val="28"/>
      <w:sz w:val="26"/>
      <w:szCs w:val="32"/>
    </w:rPr>
  </w:style>
  <w:style w:type="paragraph" w:customStyle="1" w:styleId="Darbopavadinimas">
    <w:name w:val="Darbo pavadinimas"/>
    <w:next w:val="Darbotipas"/>
    <w:rsid w:val="00DF0FF3"/>
    <w:pPr>
      <w:spacing w:before="1134" w:after="0" w:line="240" w:lineRule="auto"/>
      <w:jc w:val="center"/>
    </w:pPr>
    <w:rPr>
      <w:rFonts w:ascii="Times New Roman" w:eastAsia="Times New Roman" w:hAnsi="Times New Roman" w:cs="Times New Roman"/>
      <w:caps/>
      <w:sz w:val="36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757E9B"/>
    <w:pPr>
      <w:keepLines w:val="0"/>
      <w:pageBreakBefore w:val="0"/>
      <w:numPr>
        <w:numId w:val="0"/>
      </w:numPr>
      <w:outlineLvl w:val="9"/>
    </w:pPr>
    <w:rPr>
      <w:lang w:eastAsia="lt-LT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B4701"/>
    <w:pPr>
      <w:tabs>
        <w:tab w:val="right" w:leader="dot" w:pos="9741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726E4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726E44"/>
    <w:pPr>
      <w:spacing w:after="100"/>
      <w:ind w:left="480"/>
    </w:pPr>
  </w:style>
  <w:style w:type="character" w:customStyle="1" w:styleId="CaptionChar">
    <w:name w:val="Caption Char"/>
    <w:basedOn w:val="DefaultParagraphFont"/>
    <w:link w:val="Caption"/>
    <w:rsid w:val="00000719"/>
    <w:rPr>
      <w:rFonts w:ascii="Times New Roman" w:hAnsi="Times New Roman"/>
      <w:b/>
      <w:bCs/>
      <w:szCs w:val="18"/>
    </w:rPr>
  </w:style>
  <w:style w:type="paragraph" w:customStyle="1" w:styleId="TekstasLentelje">
    <w:name w:val="Tekstas Lentelėje"/>
    <w:basedOn w:val="Normal"/>
    <w:rsid w:val="00B81CAC"/>
    <w:pPr>
      <w:ind w:firstLine="0"/>
    </w:pPr>
    <w:rPr>
      <w:sz w:val="22"/>
    </w:rPr>
  </w:style>
  <w:style w:type="paragraph" w:customStyle="1" w:styleId="Institucijospavadinimas">
    <w:name w:val="Institucijos pavadinimas"/>
    <w:rsid w:val="005870C2"/>
    <w:pPr>
      <w:keepNext/>
      <w:spacing w:after="0" w:line="360" w:lineRule="auto"/>
      <w:jc w:val="center"/>
    </w:pPr>
    <w:rPr>
      <w:rFonts w:ascii="Times New Roman" w:eastAsia="Times New Roman" w:hAnsi="Times New Roman" w:cs="Times New Roman"/>
      <w:caps/>
      <w:sz w:val="26"/>
      <w:szCs w:val="20"/>
    </w:rPr>
  </w:style>
  <w:style w:type="paragraph" w:customStyle="1" w:styleId="Darbotipas">
    <w:name w:val="Darbo tipas"/>
    <w:next w:val="Darbovadovas"/>
    <w:rsid w:val="005870C2"/>
    <w:pPr>
      <w:spacing w:before="113"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arbovadovas">
    <w:name w:val="Darbo vadovas"/>
    <w:next w:val="Darbovadovopavard"/>
    <w:rsid w:val="00905ADD"/>
    <w:pPr>
      <w:keepNext/>
      <w:spacing w:before="1701" w:after="0" w:line="240" w:lineRule="auto"/>
      <w:ind w:firstLine="737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rbovadovopavard">
    <w:name w:val="Darbo vadovo pavardė"/>
    <w:basedOn w:val="Darbovadovas"/>
    <w:rsid w:val="00905ADD"/>
    <w:pPr>
      <w:spacing w:before="0"/>
    </w:pPr>
  </w:style>
  <w:style w:type="paragraph" w:customStyle="1" w:styleId="Vietametai">
    <w:name w:val="Vieta metai"/>
    <w:rsid w:val="00452617"/>
    <w:pPr>
      <w:framePr w:wrap="notBeside" w:hAnchor="margin" w:xAlign="center" w:yAlign="bottom" w:anchorLock="1"/>
      <w:spacing w:after="0" w:line="240" w:lineRule="auto"/>
      <w:jc w:val="center"/>
    </w:pPr>
    <w:rPr>
      <w:rFonts w:ascii="Times New Roman" w:eastAsia="Times New Roman" w:hAnsi="Times New Roman" w:cs="Times New Roman"/>
      <w:caps/>
      <w:sz w:val="26"/>
      <w:szCs w:val="20"/>
    </w:rPr>
  </w:style>
  <w:style w:type="table" w:customStyle="1" w:styleId="Lentelskepur">
    <w:name w:val="Lentelės kepurė"/>
    <w:basedOn w:val="TableGrid"/>
    <w:uiPriority w:val="99"/>
    <w:rsid w:val="00D14A78"/>
    <w:tblPr/>
    <w:tblStylePr w:type="firstRow">
      <w:pPr>
        <w:jc w:val="center"/>
      </w:pPr>
      <w:rPr>
        <w:rFonts w:ascii="Times New Roman" w:hAnsi="Times New Roman"/>
        <w:sz w:val="24"/>
      </w:rPr>
      <w:tblPr>
        <w:tblCellMar>
          <w:top w:w="28" w:type="dxa"/>
          <w:left w:w="28" w:type="dxa"/>
          <w:bottom w:w="28" w:type="dxa"/>
          <w:right w:w="28" w:type="dxa"/>
        </w:tblCellMar>
      </w:tblPr>
      <w:tcPr>
        <w:vAlign w:val="center"/>
      </w:tcPr>
    </w:tblStylePr>
  </w:style>
  <w:style w:type="table" w:styleId="TableGrid">
    <w:name w:val="Table Grid"/>
    <w:basedOn w:val="TableNormal"/>
    <w:rsid w:val="00D14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svirs">
    <w:name w:val="Pasviręs"/>
    <w:uiPriority w:val="1"/>
    <w:rsid w:val="005B0271"/>
    <w:rPr>
      <w:i/>
    </w:rPr>
  </w:style>
  <w:style w:type="paragraph" w:styleId="Bibliography">
    <w:name w:val="Bibliography"/>
    <w:basedOn w:val="Normal"/>
    <w:uiPriority w:val="37"/>
    <w:unhideWhenUsed/>
    <w:rsid w:val="00F87602"/>
    <w:pPr>
      <w:ind w:firstLine="0"/>
      <w:jc w:val="left"/>
    </w:pPr>
  </w:style>
  <w:style w:type="character" w:styleId="FollowedHyperlink">
    <w:name w:val="FollowedHyperlink"/>
    <w:basedOn w:val="DefaultParagraphFont"/>
    <w:uiPriority w:val="99"/>
    <w:semiHidden/>
    <w:unhideWhenUsed/>
    <w:rsid w:val="00DE17E3"/>
    <w:rPr>
      <w:color w:val="800080" w:themeColor="followedHyperlink"/>
      <w:u w:val="single"/>
    </w:rPr>
  </w:style>
  <w:style w:type="paragraph" w:customStyle="1" w:styleId="TableContents">
    <w:name w:val="Table Contents"/>
    <w:basedOn w:val="Normal"/>
    <w:rsid w:val="00D100BA"/>
    <w:pPr>
      <w:widowControl w:val="0"/>
      <w:suppressLineNumbers/>
      <w:suppressAutoHyphens/>
      <w:ind w:firstLine="0"/>
      <w:jc w:val="left"/>
    </w:pPr>
    <w:rPr>
      <w:rFonts w:eastAsia="Arial Unicode MS" w:cs="Times New Roman"/>
      <w:noProof/>
      <w:kern w:val="1"/>
      <w:szCs w:val="24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3E241C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3E241C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3E241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41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E241C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41C"/>
    <w:rPr>
      <w:rFonts w:ascii="Times New Roman" w:hAnsi="Times New Roman"/>
      <w:sz w:val="24"/>
    </w:rPr>
  </w:style>
  <w:style w:type="table" w:customStyle="1" w:styleId="TableGrid11">
    <w:name w:val="Table Grid11"/>
    <w:basedOn w:val="TableNormal"/>
    <w:next w:val="TableGrid"/>
    <w:rsid w:val="009B0332"/>
    <w:pPr>
      <w:spacing w:after="0" w:line="240" w:lineRule="auto"/>
      <w:ind w:firstLine="601"/>
      <w:jc w:val="center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E61CBB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F15C61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4F4A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6BC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0B2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7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Agnius\Documents\Bakalauriniai\baigiamojo-darbo-sablonas_kompiuteriu_sist_inz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ut\Desktop\ataskaitaii_pakeist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addAll() metodo greitaveikos grafikas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BstSet.addAll()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  <a:tailEnd type="none"/>
            </a:ln>
            <a:effectLst/>
          </c:spPr>
          <c:marker>
            <c:symbol val="none"/>
          </c:marker>
          <c:xVal>
            <c:numRef>
              <c:f>Sheet1!$A$2:$A$5</c:f>
              <c:numCache>
                <c:formatCode>General</c:formatCode>
                <c:ptCount val="4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4889</c:v>
                </c:pt>
                <c:pt idx="1">
                  <c:v>11215</c:v>
                </c:pt>
                <c:pt idx="2">
                  <c:v>29083</c:v>
                </c:pt>
                <c:pt idx="3">
                  <c:v>89851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94C-4940-9CB0-5AF5C31C16C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AvlSet.addAll()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Sheet1!$A$2:$A$5</c:f>
              <c:numCache>
                <c:formatCode>General</c:formatCode>
                <c:ptCount val="4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</c:numCache>
            </c:numRef>
          </c:xVal>
          <c:yVal>
            <c:numRef>
              <c:f>Sheet1!$C$2:$C$5</c:f>
              <c:numCache>
                <c:formatCode>General</c:formatCode>
                <c:ptCount val="4"/>
                <c:pt idx="0">
                  <c:v>8233</c:v>
                </c:pt>
                <c:pt idx="1">
                  <c:v>30812</c:v>
                </c:pt>
                <c:pt idx="2">
                  <c:v>82720</c:v>
                </c:pt>
                <c:pt idx="3">
                  <c:v>183421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94C-4940-9CB0-5AF5C31C16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3082175"/>
        <c:axId val="863086751"/>
      </c:scatterChart>
      <c:valAx>
        <c:axId val="8630821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Elementu</a:t>
                </a:r>
                <a:r>
                  <a:rPr lang="en-US" baseline="0"/>
                  <a:t> kiekis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3086751"/>
        <c:crosses val="autoZero"/>
        <c:crossBetween val="midCat"/>
      </c:valAx>
      <c:valAx>
        <c:axId val="863086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Laikas,</a:t>
                </a:r>
                <a:r>
                  <a:rPr lang="el-GR"/>
                  <a:t>μ</a:t>
                </a:r>
                <a:r>
                  <a:rPr lang="en-US"/>
                  <a:t>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30821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Vyš06</b:Tag>
    <b:SourceType>JournalArticle</b:SourceType>
    <b:Guid>{99E3ABD7-CECA-4224-A8E7-566756BD4E34}</b:Guid>
    <b:Author>
      <b:Author>
        <b:NameList>
          <b:Person>
            <b:Last>Vyšniauskas</b:Last>
            <b:First>E.</b:First>
          </b:Person>
          <b:Person>
            <b:Last>Nemuraitė</b:Last>
            <b:First>L.</b:First>
          </b:Person>
        </b:NameList>
      </b:Author>
    </b:Author>
    <b:Title>Transforming Ontology Representation from OWL to Relational Database</b:Title>
    <b:Year>2006</b:Year>
    <b:JournalName>Information Technology and Control</b:JournalName>
    <b:Pages>333–343</b:Pages>
    <b:Volume>35A</b:Volume>
    <b:Issue>3</b:Issue>
    <b:RefOrder>4</b:RefOrder>
  </b:Source>
  <b:Source>
    <b:Tag>Mas07</b:Tag>
    <b:SourceType>Book</b:SourceType>
    <b:Guid>{9E79DC37-AC4A-41EE-BC84-65B9AA28DD1F}</b:Guid>
    <b:Title>Valstybės tarnyba Lietuvoje: praeitis ir dabartis: kolektyvinė monografija</b:Title>
    <b:Year>2007</b:Year>
    <b:Pages>430</b:Pages>
    <b:City>Vilnius</b:City>
    <b:Publisher>Praction</b:Publisher>
    <b:Author>
      <b:Author>
        <b:NameList>
          <b:Person>
            <b:Last>Masiulis</b:Last>
            <b:First>K.</b:First>
          </b:Person>
          <b:Person>
            <b:Last>Krupavičius</b:Last>
            <b:First>A.</b:First>
          </b:Person>
        </b:NameList>
      </b:Author>
    </b:Author>
    <b:RefOrder>2</b:RefOrder>
  </b:Source>
  <b:Source>
    <b:Tag>Bir29</b:Tag>
    <b:SourceType>JournalArticle</b:SourceType>
    <b:Guid>{7F13EE48-308E-4BB0-8E67-A1EC577EFBC3}</b:Guid>
    <b:Title>Spaudos draudimo klausimai</b:Title>
    <b:Year>1929</b:Year>
    <b:Author>
      <b:Author>
        <b:NameList>
          <b:Person>
            <b:Last>Biržiška</b:Last>
            <b:First>V.</b:First>
          </b:Person>
        </b:NameList>
      </b:Author>
    </b:Author>
    <b:Issue>5</b:Issue>
    <b:Pages>249-235</b:Pages>
    <b:JournalName>Kultūra</b:JournalName>
    <b:RefOrder>3</b:RefOrder>
  </b:Source>
  <b:Source>
    <b:Tag>Api12</b:Tag>
    <b:SourceType>InternetSite</b:SourceType>
    <b:Guid>{7C3AF13F-BC2F-48B6-8E9A-1B2CDD6ABA78}</b:Guid>
    <b:Title>Apie LITNET</b:Title>
    <b:Year>2012</b:Year>
    <b:InternetSiteTitle>Litnet</b:InternetSiteTitle>
    <b:Month>birželio</b:Month>
    <b:Day>05</b:Day>
    <b:YearAccessed>2013</b:YearAccessed>
    <b:MonthAccessed>balandžio</b:MonthAccessed>
    <b:DayAccessed>04</b:DayAccessed>
    <b:URL>http://www.litnet.lt/index.php/apie-litnet</b:URL>
    <b:RefOrder>5</b:RefOrder>
  </b:Source>
  <b:Source>
    <b:Tag>Val00</b:Tag>
    <b:SourceType>DocumentFromInternetSite</b:SourceType>
    <b:Guid>{CF17B231-5AC1-4231-9566-A761A9F4650E}</b:Guid>
    <b:Title>Išlaidos krašto apsaugai, jų pagrįstumas ir tikslingumas</b:Title>
    <b:Year>2000</b:Year>
    <b:Author>
      <b:Author>
        <b:NameList>
          <b:Person>
            <b:Last>Valiulytė</b:Last>
            <b:First>Ieva</b:First>
          </b:Person>
        </b:NameList>
      </b:Author>
    </b:Author>
    <b:InternetSiteTitle>Sociumas</b:InternetSiteTitle>
    <b:Month>vasaris</b:Month>
    <b:YearAccessed>2001</b:YearAccessed>
    <b:MonthAccessed>gruodžio</b:MonthAccessed>
    <b:DayAccessed>12</b:DayAccessed>
    <b:URL>http://www.sociumas.lt</b:URL>
    <b:RefOrder>6</b:RefOrder>
  </b:Source>
  <b:Source>
    <b:Tag>Lib09</b:Tag>
    <b:SourceType>DocumentFromInternetSite</b:SourceType>
    <b:Guid>{1173FBB3-A4B2-4E6D-8E39-E7ADF964D8DA}</b:Guid>
    <b:Title>IEEE Citation style guide</b:Title>
    <b:Year>2009</b:Year>
    <b:YearAccessed>2013</b:YearAccessed>
    <b:MonthAccessed>04</b:MonthAccessed>
    <b:DayAccessed>11</b:DayAccessed>
    <b:URL>http://libraries.dal.ca/content/dam/dalhousie/pdf/library/Style_Guides/IEEE_Citation_Style_Guide.pdf</b:URL>
    <b:Author>
      <b:Author>
        <b:NameList>
          <b:Person>
            <b:Last>Library</b:Last>
            <b:First>Dalhousie</b:First>
            <b:Middle>University</b:Middle>
          </b:Person>
        </b:NameList>
      </b:Author>
    </b:Author>
    <b:RefOrder>1</b:RefOrder>
  </b:Source>
  <b:Source>
    <b:Tag>Gra00</b:Tag>
    <b:SourceType>ConferenceProceedings</b:SourceType>
    <b:Guid>{4E9437CF-9AF4-460F-8737-3DDCF79234EB}</b:Guid>
    <b:Title>Hibridinis velomobilis</b:Title>
    <b:Year>2000</b:Year>
    <b:City>Kaunas</b:City>
    <b:Author>
      <b:Author>
        <b:NameList>
          <b:Person>
            <b:Last>Gradauskas</b:Last>
            <b:First>R</b:First>
          </b:Person>
        </b:NameList>
      </b:Author>
    </b:Author>
    <b:Pages>81-83</b:Pages>
    <b:ConferenceName>Transporto priemonės - 99</b:ConferenceName>
    <b:RefOrder>7</b:RefOrder>
  </b:Source>
</b:Sources>
</file>

<file path=customXml/itemProps1.xml><?xml version="1.0" encoding="utf-8"?>
<ds:datastoreItem xmlns:ds="http://schemas.openxmlformats.org/officeDocument/2006/customXml" ds:itemID="{C7FBC2DA-B156-4BA2-AC48-CBB39C704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baigiamojo-darbo-sablonas_kompiuteriu_sist_inz.dotx</Template>
  <TotalTime>0</TotalTime>
  <Pages>1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Agnius</dc:creator>
  <cp:lastModifiedBy>Ragauskaitė Simona</cp:lastModifiedBy>
  <cp:revision>9</cp:revision>
  <cp:lastPrinted>2021-11-05T10:58:00Z</cp:lastPrinted>
  <dcterms:created xsi:type="dcterms:W3CDTF">2021-10-31T21:14:00Z</dcterms:created>
  <dcterms:modified xsi:type="dcterms:W3CDTF">2021-11-08T12:05:00Z</dcterms:modified>
</cp:coreProperties>
</file>